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00D3F5" w14:textId="77777777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0EF1F55D" wp14:editId="735EA72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21AE112A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4ED021D0" w14:textId="77777777" w:rsidR="00DF198B" w:rsidRDefault="00DF198B"/>
        </w:tc>
      </w:tr>
      <w:tr w:rsidR="00DF198B" w14:paraId="6481717A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DD5419D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942F734" w14:textId="57BE7D4C" w:rsidR="00DF198B" w:rsidRPr="00DF198B" w:rsidRDefault="000D2B63" w:rsidP="000D2B63">
            <w:pPr>
              <w:pStyle w:val="Heading1"/>
            </w:pPr>
            <w:r w:rsidRPr="000D2B63">
              <w:rPr>
                <w:rtl/>
              </w:rPr>
              <w:t>آردوینوکنترل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912778E" w14:textId="77777777" w:rsidR="00DF198B" w:rsidRDefault="00DF198B"/>
        </w:tc>
      </w:tr>
      <w:tr w:rsidR="00DF198B" w14:paraId="7CCD055F" w14:textId="77777777" w:rsidTr="00EB7C2B">
        <w:trPr>
          <w:trHeight w:val="1837"/>
        </w:trPr>
        <w:tc>
          <w:tcPr>
            <w:tcW w:w="1170" w:type="dxa"/>
          </w:tcPr>
          <w:p w14:paraId="54EB4EEE" w14:textId="77777777" w:rsidR="00DF198B" w:rsidRDefault="00DF198B"/>
        </w:tc>
        <w:tc>
          <w:tcPr>
            <w:tcW w:w="8460" w:type="dxa"/>
            <w:gridSpan w:val="7"/>
          </w:tcPr>
          <w:p w14:paraId="623FD2BB" w14:textId="77777777" w:rsidR="00DF198B" w:rsidRDefault="00DF198B"/>
        </w:tc>
        <w:tc>
          <w:tcPr>
            <w:tcW w:w="1160" w:type="dxa"/>
          </w:tcPr>
          <w:p w14:paraId="45843AB5" w14:textId="77777777" w:rsidR="00DF198B" w:rsidRDefault="00DF198B"/>
        </w:tc>
      </w:tr>
      <w:tr w:rsidR="00DF198B" w14:paraId="4A85840E" w14:textId="77777777" w:rsidTr="00EB7C2B">
        <w:trPr>
          <w:trHeight w:val="929"/>
        </w:trPr>
        <w:tc>
          <w:tcPr>
            <w:tcW w:w="2397" w:type="dxa"/>
            <w:gridSpan w:val="4"/>
          </w:tcPr>
          <w:p w14:paraId="6054029F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1F58A5F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13CA149D" w14:textId="77777777" w:rsidR="00DF198B" w:rsidRDefault="00DF198B"/>
        </w:tc>
      </w:tr>
      <w:tr w:rsidR="00DF198B" w14:paraId="71986DD2" w14:textId="77777777" w:rsidTr="00EB7C2B">
        <w:trPr>
          <w:trHeight w:val="1460"/>
        </w:trPr>
        <w:tc>
          <w:tcPr>
            <w:tcW w:w="2397" w:type="dxa"/>
            <w:gridSpan w:val="4"/>
          </w:tcPr>
          <w:p w14:paraId="7F27EF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A2334A4" w14:textId="4AC9890E" w:rsidR="00DF198B" w:rsidRPr="000D2B63" w:rsidRDefault="000D2B63" w:rsidP="00EB7C2B">
            <w:pPr>
              <w:pStyle w:val="Heading2"/>
              <w:rPr>
                <w:b w:val="0"/>
                <w:bCs/>
              </w:rPr>
            </w:pPr>
            <w:r w:rsidRPr="000D2B63">
              <w:rPr>
                <w:rFonts w:hint="cs"/>
                <w:b w:val="0"/>
                <w:bCs/>
                <w:rtl/>
              </w:rPr>
              <w:t>امیر آزادی</w:t>
            </w:r>
          </w:p>
        </w:tc>
        <w:tc>
          <w:tcPr>
            <w:tcW w:w="2398" w:type="dxa"/>
            <w:gridSpan w:val="4"/>
          </w:tcPr>
          <w:p w14:paraId="73A73B3C" w14:textId="77777777" w:rsidR="00DF198B" w:rsidRDefault="00DF198B"/>
        </w:tc>
      </w:tr>
      <w:tr w:rsidR="00DF198B" w14:paraId="23D53E52" w14:textId="77777777" w:rsidTr="00EB7C2B">
        <w:trPr>
          <w:trHeight w:val="7176"/>
        </w:trPr>
        <w:tc>
          <w:tcPr>
            <w:tcW w:w="2397" w:type="dxa"/>
            <w:gridSpan w:val="4"/>
          </w:tcPr>
          <w:p w14:paraId="7FBA0965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1F076E7D" w14:textId="39B63435" w:rsidR="00DF198B" w:rsidRPr="000D2B63" w:rsidRDefault="000D2B63" w:rsidP="00874FE7">
            <w:pPr>
              <w:pStyle w:val="Heading3"/>
              <w:rPr>
                <w:bCs/>
              </w:rPr>
            </w:pPr>
            <w:r w:rsidRPr="000D2B63">
              <w:rPr>
                <w:rFonts w:hint="cs"/>
                <w:bCs/>
                <w:rtl/>
              </w:rPr>
              <w:t>5/4/1403</w:t>
            </w:r>
          </w:p>
          <w:p w14:paraId="7B26828E" w14:textId="77777777" w:rsidR="00874FE7" w:rsidRPr="000D2B63" w:rsidRDefault="00000000" w:rsidP="00874FE7">
            <w:pPr>
              <w:pStyle w:val="Heading3"/>
              <w:rPr>
                <w:b/>
              </w:rPr>
            </w:pPr>
            <w:sdt>
              <w:sdtPr>
                <w:rPr>
                  <w:b/>
                </w:rPr>
                <w:id w:val="-1516760087"/>
                <w:placeholder>
                  <w:docPart w:val="059148D85ECA47C596944DC22BF945C9"/>
                </w:placeholder>
                <w:temporary/>
                <w:showingPlcHdr/>
                <w15:appearance w15:val="hidden"/>
              </w:sdtPr>
              <w:sdtContent>
                <w:r w:rsidR="00874FE7" w:rsidRPr="000D2B63">
                  <w:rPr>
                    <w:b/>
                  </w:rPr>
                  <w:t>—</w:t>
                </w:r>
              </w:sdtContent>
            </w:sdt>
          </w:p>
          <w:p w14:paraId="0F6B76ED" w14:textId="657D5E7E" w:rsidR="00DF198B" w:rsidRPr="000D2B63" w:rsidRDefault="000D2B63" w:rsidP="000D2B63">
            <w:pPr>
              <w:pStyle w:val="Heading3"/>
              <w:rPr>
                <w:bCs/>
                <w:rtl/>
                <w:lang w:bidi="fa-IR"/>
              </w:rPr>
            </w:pPr>
            <w:r w:rsidRPr="000D2B63">
              <w:rPr>
                <w:rFonts w:hint="cs"/>
                <w:bCs/>
                <w:rtl/>
              </w:rPr>
              <w:t>اصول</w:t>
            </w:r>
            <w:r w:rsidRPr="000D2B63">
              <w:rPr>
                <w:bCs/>
                <w:rtl/>
              </w:rPr>
              <w:t xml:space="preserve"> رباتيکز</w:t>
            </w:r>
          </w:p>
          <w:p w14:paraId="28BE26F5" w14:textId="77777777" w:rsidR="00DF198B" w:rsidRPr="000D2B63" w:rsidRDefault="00000000" w:rsidP="00874FE7">
            <w:pPr>
              <w:pStyle w:val="Heading3"/>
              <w:rPr>
                <w:b/>
              </w:rPr>
            </w:pPr>
            <w:sdt>
              <w:sdtPr>
                <w:rPr>
                  <w:b/>
                </w:rPr>
                <w:id w:val="1492440299"/>
                <w:placeholder>
                  <w:docPart w:val="8FF371D5FF244A72924D070AA9F0EC50"/>
                </w:placeholder>
                <w:temporary/>
                <w:showingPlcHdr/>
                <w15:appearance w15:val="hidden"/>
              </w:sdtPr>
              <w:sdtContent>
                <w:r w:rsidR="00874FE7" w:rsidRPr="000D2B63">
                  <w:rPr>
                    <w:b/>
                  </w:rPr>
                  <w:t>—</w:t>
                </w:r>
              </w:sdtContent>
            </w:sdt>
          </w:p>
          <w:p w14:paraId="21E95C13" w14:textId="2E67A6AE" w:rsidR="00DF198B" w:rsidRDefault="000D2B63" w:rsidP="00874FE7">
            <w:pPr>
              <w:pStyle w:val="Heading3"/>
              <w:rPr>
                <w:bCs/>
              </w:rPr>
            </w:pPr>
            <w:r w:rsidRPr="000D2B63">
              <w:rPr>
                <w:rFonts w:hint="cs"/>
                <w:bCs/>
                <w:rtl/>
              </w:rPr>
              <w:t>استاد : دکتر محمد زارع</w:t>
            </w:r>
          </w:p>
          <w:p w14:paraId="6ABAC753" w14:textId="77777777" w:rsidR="00DF1D13" w:rsidRPr="00DF1D13" w:rsidRDefault="00DF1D13" w:rsidP="00DF1D13">
            <w:pPr>
              <w:jc w:val="center"/>
              <w:rPr>
                <w:b/>
                <w:bCs/>
                <w:sz w:val="44"/>
                <w:szCs w:val="44"/>
              </w:rPr>
            </w:pPr>
            <w:r w:rsidRPr="00DF1D13">
              <w:rPr>
                <w:b/>
                <w:bCs/>
                <w:sz w:val="44"/>
                <w:szCs w:val="44"/>
              </w:rPr>
              <w:t>How to create a website communicating Arduino by using PHP</w:t>
            </w:r>
          </w:p>
          <w:p w14:paraId="6002A659" w14:textId="77777777" w:rsidR="00DF1D13" w:rsidRPr="00DF1D13" w:rsidRDefault="00DF1D13" w:rsidP="00DF1D13">
            <w:pPr>
              <w:rPr>
                <w:sz w:val="44"/>
                <w:szCs w:val="44"/>
              </w:rPr>
            </w:pPr>
          </w:p>
          <w:p w14:paraId="03E74395" w14:textId="77777777" w:rsidR="00DF1D13" w:rsidRPr="00DF1D13" w:rsidRDefault="00DF1D13" w:rsidP="00DF1D13"/>
          <w:p w14:paraId="227F25B8" w14:textId="77777777" w:rsidR="00DF1D13" w:rsidRPr="00DF1D13" w:rsidRDefault="00DF1D13" w:rsidP="00DF1D13"/>
          <w:p w14:paraId="107DFAEE" w14:textId="77777777" w:rsidR="00DF198B" w:rsidRPr="000D2B63" w:rsidRDefault="00DF198B" w:rsidP="00DF198B">
            <w:pPr>
              <w:rPr>
                <w:b/>
              </w:rPr>
            </w:pPr>
          </w:p>
        </w:tc>
        <w:tc>
          <w:tcPr>
            <w:tcW w:w="2398" w:type="dxa"/>
            <w:gridSpan w:val="4"/>
          </w:tcPr>
          <w:p w14:paraId="4C102E83" w14:textId="77777777" w:rsidR="00DF198B" w:rsidRDefault="00DF198B" w:rsidP="00DF198B">
            <w:pPr>
              <w:jc w:val="center"/>
            </w:pPr>
          </w:p>
        </w:tc>
      </w:tr>
      <w:tr w:rsidR="00DF198B" w14:paraId="51159EF8" w14:textId="77777777" w:rsidTr="00EB7C2B">
        <w:tc>
          <w:tcPr>
            <w:tcW w:w="2340" w:type="dxa"/>
            <w:gridSpan w:val="3"/>
          </w:tcPr>
          <w:p w14:paraId="46C48463" w14:textId="77777777" w:rsidR="00DF198B" w:rsidRDefault="00DF198B"/>
        </w:tc>
        <w:tc>
          <w:tcPr>
            <w:tcW w:w="6120" w:type="dxa"/>
            <w:gridSpan w:val="3"/>
          </w:tcPr>
          <w:p w14:paraId="7C17B76F" w14:textId="77777777" w:rsidR="00DF198B" w:rsidRDefault="00DF198B"/>
        </w:tc>
        <w:tc>
          <w:tcPr>
            <w:tcW w:w="2330" w:type="dxa"/>
            <w:gridSpan w:val="3"/>
          </w:tcPr>
          <w:p w14:paraId="34E505A0" w14:textId="77777777" w:rsidR="00DF198B" w:rsidRDefault="00DF198B"/>
        </w:tc>
      </w:tr>
    </w:tbl>
    <w:p w14:paraId="458073C0" w14:textId="77777777" w:rsidR="00DF198B" w:rsidRDefault="00DF198B"/>
    <w:p w14:paraId="6BE5568D" w14:textId="77777777" w:rsidR="00DF198B" w:rsidRDefault="00DF198B" w:rsidP="002D2200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55AF1BF0" w14:textId="77777777" w:rsidTr="00EB7C2B">
        <w:trPr>
          <w:trHeight w:val="1152"/>
        </w:trPr>
        <w:tc>
          <w:tcPr>
            <w:tcW w:w="2158" w:type="dxa"/>
          </w:tcPr>
          <w:p w14:paraId="58365C34" w14:textId="77777777" w:rsidR="002D2200" w:rsidRDefault="005E598B">
            <w:r>
              <w:rPr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11408AF9" wp14:editId="479B34F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651EB3D" id="Group 7" o:spid="_x0000_s1026" alt="&quot;&quot;" style="position:absolute;margin-left:0;margin-top:3.1pt;width:540pt;height:10in;z-index:-251656192;mso-width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r:id="rId11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387C0FD5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A782929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3ECFC803" w14:textId="77777777" w:rsidR="002D2200" w:rsidRDefault="002D2200"/>
        </w:tc>
        <w:tc>
          <w:tcPr>
            <w:tcW w:w="2158" w:type="dxa"/>
          </w:tcPr>
          <w:p w14:paraId="4438E4D2" w14:textId="77777777" w:rsidR="002D2200" w:rsidRDefault="002D2200"/>
        </w:tc>
      </w:tr>
      <w:tr w:rsidR="002D2200" w14:paraId="73D74C74" w14:textId="77777777" w:rsidTr="00EB7C2B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39CFA340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DB698A7" w14:textId="7D5A810A" w:rsidR="002D2200" w:rsidRPr="000D2B63" w:rsidRDefault="000D2B63" w:rsidP="00EB7C2B">
            <w:pPr>
              <w:pStyle w:val="Heading4"/>
              <w:rPr>
                <w:b w:val="0"/>
                <w:bCs/>
                <w:sz w:val="52"/>
                <w:szCs w:val="52"/>
              </w:rPr>
            </w:pPr>
            <w:r w:rsidRPr="000D2B63">
              <w:rPr>
                <w:rFonts w:hint="cs"/>
                <w:b w:val="0"/>
                <w:bCs/>
                <w:sz w:val="52"/>
                <w:szCs w:val="52"/>
                <w:rtl/>
              </w:rPr>
              <w:t>چکیده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10B26AC" w14:textId="77777777" w:rsidR="002D2200" w:rsidRDefault="002D2200"/>
        </w:tc>
      </w:tr>
      <w:tr w:rsidR="002D2200" w14:paraId="373DA746" w14:textId="77777777" w:rsidTr="00EB7C2B">
        <w:trPr>
          <w:trHeight w:val="311"/>
        </w:trPr>
        <w:tc>
          <w:tcPr>
            <w:tcW w:w="2158" w:type="dxa"/>
          </w:tcPr>
          <w:p w14:paraId="259CF248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11077C9D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7445F4F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</w:tcBorders>
          </w:tcPr>
          <w:p w14:paraId="45095674" w14:textId="77777777" w:rsidR="002D2200" w:rsidRDefault="002D2200"/>
        </w:tc>
        <w:tc>
          <w:tcPr>
            <w:tcW w:w="2158" w:type="dxa"/>
          </w:tcPr>
          <w:p w14:paraId="12468A8B" w14:textId="77777777" w:rsidR="002D2200" w:rsidRDefault="002D2200"/>
        </w:tc>
      </w:tr>
      <w:tr w:rsidR="00E74B29" w14:paraId="1664EC01" w14:textId="77777777" w:rsidTr="00EB7C2B">
        <w:trPr>
          <w:trHeight w:val="576"/>
        </w:trPr>
        <w:tc>
          <w:tcPr>
            <w:tcW w:w="2158" w:type="dxa"/>
          </w:tcPr>
          <w:p w14:paraId="53470BC9" w14:textId="77777777" w:rsidR="00E74B29" w:rsidRDefault="00E74B29"/>
        </w:tc>
        <w:tc>
          <w:tcPr>
            <w:tcW w:w="1082" w:type="dxa"/>
            <w:gridSpan w:val="2"/>
            <w:shd w:val="clear" w:color="auto" w:fill="FFFFFF" w:themeFill="background1"/>
          </w:tcPr>
          <w:p w14:paraId="679BF250" w14:textId="77777777" w:rsidR="00E74B29" w:rsidRDefault="00E74B29"/>
        </w:tc>
        <w:tc>
          <w:tcPr>
            <w:tcW w:w="4321" w:type="dxa"/>
            <w:gridSpan w:val="3"/>
            <w:shd w:val="clear" w:color="auto" w:fill="FFFFFF" w:themeFill="background1"/>
          </w:tcPr>
          <w:p w14:paraId="64ABCE29" w14:textId="77777777" w:rsidR="00E74B29" w:rsidRDefault="00E74B29" w:rsidP="00E74B29"/>
        </w:tc>
        <w:tc>
          <w:tcPr>
            <w:tcW w:w="1080" w:type="dxa"/>
            <w:gridSpan w:val="2"/>
            <w:shd w:val="clear" w:color="auto" w:fill="FFFFFF" w:themeFill="background1"/>
          </w:tcPr>
          <w:p w14:paraId="2E10F8B3" w14:textId="77777777" w:rsidR="00E74B29" w:rsidRDefault="00E74B29"/>
        </w:tc>
        <w:tc>
          <w:tcPr>
            <w:tcW w:w="2158" w:type="dxa"/>
          </w:tcPr>
          <w:p w14:paraId="5C21C3E4" w14:textId="77777777" w:rsidR="00E74B29" w:rsidRDefault="00E74B29"/>
        </w:tc>
      </w:tr>
      <w:tr w:rsidR="000E4641" w14:paraId="602152B9" w14:textId="77777777" w:rsidTr="00EB7C2B">
        <w:trPr>
          <w:trHeight w:val="4447"/>
        </w:trPr>
        <w:tc>
          <w:tcPr>
            <w:tcW w:w="2158" w:type="dxa"/>
            <w:vMerge w:val="restart"/>
          </w:tcPr>
          <w:p w14:paraId="38BEA49A" w14:textId="77777777" w:rsidR="000E4641" w:rsidRDefault="000E4641"/>
        </w:tc>
        <w:tc>
          <w:tcPr>
            <w:tcW w:w="542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04BD714E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72B06A24" w14:textId="77777777" w:rsidR="000E4641" w:rsidRDefault="000E4641" w:rsidP="000D2B63">
            <w:pPr>
              <w:jc w:val="right"/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4A22275F" w14:textId="78D1C8E1" w:rsidR="003F238F" w:rsidRPr="003F238F" w:rsidRDefault="003F238F" w:rsidP="003F238F">
            <w:pPr>
              <w:pStyle w:val="Text"/>
              <w:bidi/>
              <w:rPr>
                <w:sz w:val="20"/>
                <w:szCs w:val="20"/>
              </w:rPr>
            </w:pPr>
            <w:r w:rsidRPr="003F238F">
              <w:rPr>
                <w:sz w:val="20"/>
                <w:szCs w:val="20"/>
                <w:rtl/>
              </w:rPr>
              <w:t>پروژه من ایجاد یک وبسایت حرفه‌ای برای کنترل آکواریوم و سیستم آبیاری خانه است و همچنین دریافت اطلاعات خانه وقتی که در خانه نیستم</w:t>
            </w:r>
            <w:r w:rsidRPr="003F238F">
              <w:rPr>
                <w:sz w:val="20"/>
                <w:szCs w:val="20"/>
              </w:rPr>
              <w:t>.</w:t>
            </w:r>
          </w:p>
          <w:p w14:paraId="1B4D495F" w14:textId="07334153" w:rsidR="003F238F" w:rsidRPr="003F238F" w:rsidRDefault="003F238F" w:rsidP="003F238F">
            <w:pPr>
              <w:pStyle w:val="Text"/>
              <w:bidi/>
              <w:rPr>
                <w:sz w:val="20"/>
                <w:szCs w:val="20"/>
                <w:rtl/>
              </w:rPr>
            </w:pPr>
            <w:r w:rsidRPr="003F238F">
              <w:rPr>
                <w:sz w:val="20"/>
                <w:szCs w:val="20"/>
                <w:rtl/>
              </w:rPr>
              <w:t>برای این کار، پروژه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20"/>
                <w:szCs w:val="20"/>
                <w:rtl/>
              </w:rPr>
              <w:t xml:space="preserve">را ایجاد کردم که شامل </w:t>
            </w:r>
            <w:r w:rsidRPr="003F238F">
              <w:rPr>
                <w:sz w:val="20"/>
                <w:szCs w:val="20"/>
                <w:rtl/>
                <w:lang w:bidi="fa-IR"/>
              </w:rPr>
              <w:t>۴</w:t>
            </w:r>
            <w:r w:rsidRPr="003F238F">
              <w:rPr>
                <w:sz w:val="20"/>
                <w:szCs w:val="20"/>
                <w:rtl/>
              </w:rPr>
              <w:t xml:space="preserve"> صفحه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HTML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20"/>
                <w:szCs w:val="20"/>
                <w:rtl/>
              </w:rPr>
              <w:t>مختلف</w:t>
            </w:r>
            <w:r w:rsidRPr="003F238F">
              <w:rPr>
                <w:sz w:val="20"/>
                <w:szCs w:val="20"/>
              </w:rPr>
              <w:t xml:space="preserve">) </w:t>
            </w:r>
            <w:r w:rsidRPr="003F238F">
              <w:rPr>
                <w:sz w:val="20"/>
                <w:szCs w:val="20"/>
                <w:rtl/>
              </w:rPr>
              <w:t>در سرور محلی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Apache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20"/>
                <w:szCs w:val="20"/>
                <w:rtl/>
              </w:rPr>
              <w:t>من است</w:t>
            </w:r>
            <w:r w:rsidRPr="003F238F">
              <w:rPr>
                <w:sz w:val="20"/>
                <w:szCs w:val="20"/>
              </w:rPr>
              <w:t>.</w:t>
            </w:r>
            <w:r w:rsidRPr="003F238F">
              <w:rPr>
                <w:sz w:val="20"/>
                <w:szCs w:val="20"/>
                <w:rtl/>
              </w:rPr>
              <w:t xml:space="preserve"> گاهی اوقات نیاز دارم که فیلتر داخلی را خاموش کنم تا سطح اکسیژن در آکواریوم افزایش نیابد یا از راه دور به ماهی‌ها غذا بدهم. شش گزینه برای کنترل آکواریوم و یک گزینه برای فعال‌سازی سیستم آبیاری اضافه کرد</w:t>
            </w:r>
          </w:p>
          <w:p w14:paraId="1E728C98" w14:textId="77777777" w:rsidR="003F238F" w:rsidRPr="003F238F" w:rsidRDefault="003F238F" w:rsidP="003F238F">
            <w:pPr>
              <w:pStyle w:val="Text"/>
              <w:bidi/>
              <w:rPr>
                <w:sz w:val="20"/>
                <w:szCs w:val="20"/>
              </w:rPr>
            </w:pPr>
            <w:r w:rsidRPr="003F238F">
              <w:rPr>
                <w:sz w:val="20"/>
                <w:szCs w:val="20"/>
                <w:rtl/>
              </w:rPr>
              <w:t>علاوه بر این، می‌توانید به راحتی اطلاعاتی مانند دما و رطوبت</w:t>
            </w:r>
            <w:r w:rsidRPr="003F238F">
              <w:rPr>
                <w:sz w:val="20"/>
                <w:szCs w:val="20"/>
              </w:rPr>
              <w:t xml:space="preserve"> (</w:t>
            </w:r>
            <w:r w:rsidRPr="003F238F">
              <w:rPr>
                <w:sz w:val="20"/>
                <w:szCs w:val="20"/>
                <w:rtl/>
              </w:rPr>
              <w:t>از سنسور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DHT11</w:t>
            </w:r>
            <w:r w:rsidRPr="003F238F">
              <w:rPr>
                <w:sz w:val="20"/>
                <w:szCs w:val="20"/>
              </w:rPr>
              <w:t xml:space="preserve">) </w:t>
            </w:r>
            <w:r w:rsidRPr="003F238F">
              <w:rPr>
                <w:sz w:val="20"/>
                <w:szCs w:val="20"/>
                <w:rtl/>
              </w:rPr>
              <w:t>یا میزان گاز متان در خانه</w:t>
            </w:r>
            <w:r w:rsidRPr="003F238F">
              <w:rPr>
                <w:sz w:val="20"/>
                <w:szCs w:val="20"/>
              </w:rPr>
              <w:t xml:space="preserve"> (</w:t>
            </w:r>
            <w:r w:rsidRPr="003F238F">
              <w:rPr>
                <w:sz w:val="20"/>
                <w:szCs w:val="20"/>
                <w:rtl/>
              </w:rPr>
              <w:t>از سنسور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MQ4</w:t>
            </w:r>
            <w:r w:rsidRPr="003F238F">
              <w:rPr>
                <w:sz w:val="20"/>
                <w:szCs w:val="20"/>
              </w:rPr>
              <w:t xml:space="preserve">) </w:t>
            </w:r>
            <w:r w:rsidRPr="003F238F">
              <w:rPr>
                <w:sz w:val="20"/>
                <w:szCs w:val="20"/>
                <w:rtl/>
              </w:rPr>
              <w:t>را از طریق</w:t>
            </w:r>
            <w:r w:rsidRPr="003F238F">
              <w:rPr>
                <w:sz w:val="20"/>
                <w:szCs w:val="20"/>
              </w:rPr>
              <w:t xml:space="preserve"> </w:t>
            </w:r>
            <w:proofErr w:type="spellStart"/>
            <w:r w:rsidRPr="003F238F">
              <w:rPr>
                <w:sz w:val="16"/>
                <w:szCs w:val="16"/>
              </w:rPr>
              <w:t>Arduinautomotion</w:t>
            </w:r>
            <w:proofErr w:type="spellEnd"/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20"/>
                <w:szCs w:val="20"/>
                <w:rtl/>
              </w:rPr>
              <w:t>و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Arduino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Ethernet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Shield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20"/>
                <w:szCs w:val="20"/>
                <w:rtl/>
              </w:rPr>
              <w:t>دریافت کنید</w:t>
            </w:r>
            <w:r w:rsidRPr="003F238F">
              <w:rPr>
                <w:sz w:val="20"/>
                <w:szCs w:val="20"/>
              </w:rPr>
              <w:t>.</w:t>
            </w:r>
          </w:p>
          <w:p w14:paraId="2B8859C5" w14:textId="77777777" w:rsidR="003F238F" w:rsidRPr="003F238F" w:rsidRDefault="003F238F" w:rsidP="003F238F">
            <w:pPr>
              <w:pStyle w:val="Text"/>
              <w:bidi/>
              <w:rPr>
                <w:sz w:val="20"/>
                <w:szCs w:val="20"/>
              </w:rPr>
            </w:pPr>
            <w:r w:rsidRPr="003F238F">
              <w:rPr>
                <w:sz w:val="20"/>
                <w:szCs w:val="20"/>
                <w:rtl/>
              </w:rPr>
              <w:t>وبسایت</w:t>
            </w:r>
            <w:r w:rsidRPr="003F238F">
              <w:rPr>
                <w:sz w:val="20"/>
                <w:szCs w:val="20"/>
              </w:rPr>
              <w:t xml:space="preserve"> </w:t>
            </w:r>
            <w:proofErr w:type="spellStart"/>
            <w:r w:rsidRPr="003F238F">
              <w:rPr>
                <w:sz w:val="16"/>
                <w:szCs w:val="16"/>
              </w:rPr>
              <w:t>Arduinautomotion</w:t>
            </w:r>
            <w:proofErr w:type="spellEnd"/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20"/>
                <w:szCs w:val="20"/>
                <w:rtl/>
              </w:rPr>
              <w:t>رابط کاربری ساده‌ای برای دریافت و ارسال داده‌ها به و از آردوینو دارد</w:t>
            </w:r>
            <w:r w:rsidRPr="003F238F">
              <w:rPr>
                <w:sz w:val="20"/>
                <w:szCs w:val="20"/>
              </w:rPr>
              <w:t>.</w:t>
            </w:r>
          </w:p>
          <w:p w14:paraId="28E8A289" w14:textId="2945CEC3" w:rsidR="003F238F" w:rsidRPr="003F238F" w:rsidRDefault="003F238F" w:rsidP="003F238F">
            <w:pPr>
              <w:pStyle w:val="Text"/>
              <w:bidi/>
              <w:rPr>
                <w:sz w:val="20"/>
                <w:szCs w:val="20"/>
              </w:rPr>
            </w:pPr>
            <w:r w:rsidRPr="003F238F">
              <w:rPr>
                <w:sz w:val="20"/>
                <w:szCs w:val="20"/>
                <w:rtl/>
              </w:rPr>
              <w:t>برای درک کامل محتوای پروژه، نیاز به دانش</w:t>
            </w:r>
            <w:r w:rsidR="00DF1D13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HTML</w:t>
            </w:r>
            <w:r w:rsidRPr="003F238F">
              <w:rPr>
                <w:sz w:val="20"/>
                <w:szCs w:val="20"/>
                <w:rtl/>
              </w:rPr>
              <w:t xml:space="preserve">، </w:t>
            </w:r>
            <w:r w:rsidRPr="003F238F">
              <w:rPr>
                <w:sz w:val="16"/>
                <w:szCs w:val="16"/>
              </w:rPr>
              <w:t>CSS</w:t>
            </w:r>
            <w:r w:rsidRPr="003F238F">
              <w:rPr>
                <w:sz w:val="20"/>
                <w:szCs w:val="20"/>
                <w:rtl/>
              </w:rPr>
              <w:t xml:space="preserve">، </w:t>
            </w:r>
            <w:r w:rsidRPr="003F238F">
              <w:rPr>
                <w:sz w:val="16"/>
                <w:szCs w:val="16"/>
              </w:rPr>
              <w:t>JavaScript</w:t>
            </w:r>
            <w:r w:rsidRPr="003F238F">
              <w:rPr>
                <w:sz w:val="20"/>
                <w:szCs w:val="20"/>
                <w:rtl/>
              </w:rPr>
              <w:t xml:space="preserve">، </w:t>
            </w:r>
            <w:r w:rsidRPr="003F238F">
              <w:rPr>
                <w:sz w:val="16"/>
                <w:szCs w:val="16"/>
              </w:rPr>
              <w:t>PHP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20"/>
                <w:szCs w:val="20"/>
                <w:rtl/>
              </w:rPr>
              <w:t>و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jQuery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20"/>
                <w:szCs w:val="20"/>
                <w:rtl/>
              </w:rPr>
              <w:t>است. این پروژه فقط یک نمایش از پروژه است، ولی اگر این زبان‌ها را بلد باشید، می‌توانید تمامی صفحات وب را به صورت فایل‌های کد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16"/>
                <w:szCs w:val="16"/>
              </w:rPr>
              <w:t>PHP</w:t>
            </w:r>
            <w:r w:rsidRPr="003F238F">
              <w:rPr>
                <w:sz w:val="20"/>
                <w:szCs w:val="20"/>
              </w:rPr>
              <w:t xml:space="preserve"> </w:t>
            </w:r>
            <w:r w:rsidRPr="003F238F">
              <w:rPr>
                <w:sz w:val="20"/>
                <w:szCs w:val="20"/>
                <w:rtl/>
              </w:rPr>
              <w:t>پیدا کنی</w:t>
            </w:r>
          </w:p>
          <w:p w14:paraId="6EF54D61" w14:textId="77777777" w:rsidR="003F238F" w:rsidRPr="003F238F" w:rsidRDefault="003F238F" w:rsidP="003F238F">
            <w:pPr>
              <w:pStyle w:val="Text"/>
              <w:bidi/>
              <w:rPr>
                <w:sz w:val="20"/>
                <w:szCs w:val="20"/>
              </w:rPr>
            </w:pPr>
          </w:p>
          <w:p w14:paraId="01ACED91" w14:textId="24CD736C" w:rsidR="000E4641" w:rsidRPr="003F238F" w:rsidRDefault="000E4641" w:rsidP="003F238F">
            <w:pPr>
              <w:pStyle w:val="Text"/>
              <w:bidi/>
              <w:jc w:val="right"/>
              <w:rPr>
                <w:sz w:val="20"/>
                <w:szCs w:val="20"/>
              </w:rPr>
            </w:pPr>
          </w:p>
          <w:p w14:paraId="6222826E" w14:textId="77777777" w:rsidR="000E4641" w:rsidRPr="003F238F" w:rsidRDefault="000E4641" w:rsidP="003F238F">
            <w:pPr>
              <w:pStyle w:val="Text"/>
              <w:bidi/>
              <w:jc w:val="right"/>
              <w:rPr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60F29CFD" w14:textId="77777777" w:rsidR="000E4641" w:rsidRPr="00E74B29" w:rsidRDefault="000E4641" w:rsidP="003F238F">
            <w:pPr>
              <w:bidi/>
              <w:jc w:val="right"/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567D7D63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</w:tcPr>
          <w:p w14:paraId="274012E3" w14:textId="77777777" w:rsidR="000E4641" w:rsidRDefault="000E4641"/>
        </w:tc>
      </w:tr>
      <w:tr w:rsidR="000E4641" w14:paraId="184FBB96" w14:textId="77777777" w:rsidTr="00EB7C2B">
        <w:trPr>
          <w:trHeight w:val="1008"/>
        </w:trPr>
        <w:tc>
          <w:tcPr>
            <w:tcW w:w="2158" w:type="dxa"/>
            <w:vMerge/>
          </w:tcPr>
          <w:p w14:paraId="796F6F40" w14:textId="77777777" w:rsidR="000E4641" w:rsidRDefault="000E4641"/>
        </w:tc>
        <w:tc>
          <w:tcPr>
            <w:tcW w:w="542" w:type="dxa"/>
            <w:vMerge/>
            <w:tcBorders>
              <w:bottom w:val="single" w:sz="18" w:space="0" w:color="476166" w:themeColor="accent1"/>
            </w:tcBorders>
          </w:tcPr>
          <w:p w14:paraId="430BE79B" w14:textId="77777777" w:rsidR="000E4641" w:rsidRDefault="000E4641"/>
        </w:tc>
        <w:tc>
          <w:tcPr>
            <w:tcW w:w="5401" w:type="dxa"/>
            <w:gridSpan w:val="5"/>
            <w:vMerge w:val="restart"/>
          </w:tcPr>
          <w:p w14:paraId="3AC0FAC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val="en-AU" w:eastAsia="en-AU"/>
              </w:rPr>
              <w:drawing>
                <wp:inline distT="0" distB="0" distL="0" distR="0" wp14:anchorId="0F36E0B1" wp14:editId="768F4673">
                  <wp:extent cx="3429000" cy="4064000"/>
                  <wp:effectExtent l="0" t="0" r="0" b="0"/>
                  <wp:docPr id="4" name="Picture 4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</w:tcBorders>
          </w:tcPr>
          <w:p w14:paraId="18626DF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</w:tcPr>
          <w:p w14:paraId="1321F20E" w14:textId="77777777" w:rsidR="000E4641" w:rsidRDefault="000E4641"/>
        </w:tc>
      </w:tr>
      <w:tr w:rsidR="000E4641" w14:paraId="1F2F26A9" w14:textId="77777777" w:rsidTr="00EB7C2B">
        <w:trPr>
          <w:trHeight w:val="1728"/>
        </w:trPr>
        <w:tc>
          <w:tcPr>
            <w:tcW w:w="2158" w:type="dxa"/>
            <w:vMerge w:val="restart"/>
          </w:tcPr>
          <w:p w14:paraId="45DC1B52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2810EA9D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C054A00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61F4A7FB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01DD3B0E" w14:textId="77777777" w:rsidR="000E4641" w:rsidRDefault="000E4641"/>
        </w:tc>
      </w:tr>
      <w:tr w:rsidR="000E4641" w14:paraId="1C3604B4" w14:textId="77777777" w:rsidTr="00EB7C2B">
        <w:trPr>
          <w:trHeight w:val="1728"/>
        </w:trPr>
        <w:tc>
          <w:tcPr>
            <w:tcW w:w="2158" w:type="dxa"/>
            <w:vMerge/>
          </w:tcPr>
          <w:p w14:paraId="6EEAD911" w14:textId="77777777" w:rsidR="000E4641" w:rsidRDefault="000E4641"/>
        </w:tc>
        <w:tc>
          <w:tcPr>
            <w:tcW w:w="542" w:type="dxa"/>
          </w:tcPr>
          <w:p w14:paraId="42965072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1B98F537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5604039D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730B868F" w14:textId="77777777" w:rsidR="000E4641" w:rsidRDefault="000E4641"/>
        </w:tc>
      </w:tr>
    </w:tbl>
    <w:p w14:paraId="5F5F1E78" w14:textId="77777777" w:rsidR="002D2200" w:rsidRDefault="002D2200"/>
    <w:p w14:paraId="5F20BA75" w14:textId="77777777" w:rsidR="00E74B29" w:rsidRDefault="00E74B29" w:rsidP="0048120C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818"/>
        <w:gridCol w:w="1340"/>
      </w:tblGrid>
      <w:tr w:rsidR="0048120C" w14:paraId="22ECC414" w14:textId="77777777" w:rsidTr="00EB7C2B">
        <w:trPr>
          <w:trHeight w:val="2537"/>
        </w:trPr>
        <w:tc>
          <w:tcPr>
            <w:tcW w:w="2158" w:type="dxa"/>
            <w:gridSpan w:val="2"/>
          </w:tcPr>
          <w:p w14:paraId="059E04AE" w14:textId="77777777" w:rsidR="0048120C" w:rsidRDefault="00EB7C2B">
            <w:r w:rsidRPr="004909D9">
              <w:rPr>
                <w:noProof/>
                <w:lang w:val="en-AU" w:eastAsia="en-AU"/>
              </w:rPr>
              <w:lastRenderedPageBreak/>
              <w:drawing>
                <wp:anchor distT="0" distB="0" distL="114300" distR="114300" simplePos="0" relativeHeight="251664384" behindDoc="1" locked="1" layoutInCell="1" allowOverlap="1" wp14:anchorId="6005BC96" wp14:editId="5720A02E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A264973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9DC8A22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CAC0D86" w14:textId="77777777" w:rsidR="0048120C" w:rsidRDefault="0048120C"/>
        </w:tc>
        <w:tc>
          <w:tcPr>
            <w:tcW w:w="2158" w:type="dxa"/>
            <w:gridSpan w:val="2"/>
          </w:tcPr>
          <w:p w14:paraId="5F8F98FB" w14:textId="77777777" w:rsidR="0048120C" w:rsidRDefault="0048120C"/>
        </w:tc>
      </w:tr>
      <w:tr w:rsidR="0048120C" w14:paraId="184CC307" w14:textId="77777777" w:rsidTr="00EB7C2B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702B0682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DA5A1DD" w14:textId="534A2851" w:rsidR="0048120C" w:rsidRPr="00CE2C6F" w:rsidRDefault="00CE2C6F" w:rsidP="00EB7C2B">
            <w:pPr>
              <w:pStyle w:val="Heading4"/>
              <w:rPr>
                <w:b w:val="0"/>
                <w:bCs/>
                <w:sz w:val="52"/>
                <w:szCs w:val="52"/>
              </w:rPr>
            </w:pPr>
            <w:r w:rsidRPr="00CE2C6F">
              <w:rPr>
                <w:rFonts w:hint="cs"/>
                <w:b w:val="0"/>
                <w:bCs/>
                <w:sz w:val="52"/>
                <w:szCs w:val="52"/>
                <w:rtl/>
              </w:rPr>
              <w:t>روند انجام پروژه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163F5FD9" w14:textId="77777777" w:rsidR="0048120C" w:rsidRDefault="0048120C"/>
        </w:tc>
      </w:tr>
      <w:tr w:rsidR="0048120C" w14:paraId="2CE5D2F2" w14:textId="77777777" w:rsidTr="00EB7C2B">
        <w:tc>
          <w:tcPr>
            <w:tcW w:w="2158" w:type="dxa"/>
            <w:gridSpan w:val="2"/>
          </w:tcPr>
          <w:p w14:paraId="53E2AA0D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9A28BA4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2BD3E108" w14:textId="77777777" w:rsidR="0048120C" w:rsidRDefault="0048120C" w:rsidP="003F238F">
            <w:pPr>
              <w:bidi/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A6CAA32" w14:textId="77777777" w:rsidR="0048120C" w:rsidRDefault="0048120C"/>
        </w:tc>
        <w:tc>
          <w:tcPr>
            <w:tcW w:w="2158" w:type="dxa"/>
            <w:gridSpan w:val="2"/>
          </w:tcPr>
          <w:p w14:paraId="35CA4C81" w14:textId="77777777" w:rsidR="0048120C" w:rsidRDefault="0048120C"/>
        </w:tc>
      </w:tr>
      <w:tr w:rsidR="0048120C" w14:paraId="4A15DD63" w14:textId="77777777" w:rsidTr="00CE2C6F">
        <w:trPr>
          <w:trHeight w:val="4546"/>
        </w:trPr>
        <w:tc>
          <w:tcPr>
            <w:tcW w:w="1079" w:type="dxa"/>
          </w:tcPr>
          <w:p w14:paraId="07DA5ED7" w14:textId="77777777" w:rsidR="0048120C" w:rsidRDefault="0048120C" w:rsidP="003F238F">
            <w:pPr>
              <w:jc w:val="center"/>
            </w:pPr>
          </w:p>
        </w:tc>
        <w:tc>
          <w:tcPr>
            <w:tcW w:w="8371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6B30220" w14:textId="4799407C" w:rsidR="003F238F" w:rsidRDefault="003F238F" w:rsidP="003F238F">
            <w:pPr>
              <w:bidi/>
              <w:rPr>
                <w:rFonts w:asciiTheme="majorHAnsi" w:hAnsiTheme="majorHAnsi"/>
                <w:b/>
                <w:color w:val="476166" w:themeColor="accent1"/>
                <w:sz w:val="52"/>
                <w:szCs w:val="52"/>
                <w:rtl/>
              </w:rPr>
            </w:pPr>
            <w:r w:rsidRPr="003F238F">
              <w:rPr>
                <w:rFonts w:asciiTheme="majorHAnsi" w:hAnsiTheme="majorHAnsi"/>
                <w:b/>
                <w:bCs/>
                <w:color w:val="476166" w:themeColor="accent1"/>
                <w:sz w:val="52"/>
                <w:szCs w:val="52"/>
                <w:rtl/>
              </w:rPr>
              <w:t>ارتباط با آردوینو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52"/>
                <w:szCs w:val="52"/>
              </w:rPr>
              <w:t>:</w:t>
            </w:r>
          </w:p>
          <w:p w14:paraId="1637968B" w14:textId="77777777" w:rsidR="003F238F" w:rsidRPr="003F238F" w:rsidRDefault="003F238F" w:rsidP="003F238F">
            <w:pPr>
              <w:bidi/>
              <w:rPr>
                <w:rFonts w:asciiTheme="majorHAnsi" w:hAnsiTheme="majorHAnsi"/>
                <w:b/>
                <w:color w:val="476166" w:themeColor="accent1"/>
                <w:sz w:val="52"/>
                <w:szCs w:val="52"/>
              </w:rPr>
            </w:pPr>
          </w:p>
          <w:p w14:paraId="63BCCABF" w14:textId="560D8930" w:rsidR="003F238F" w:rsidRPr="003F238F" w:rsidRDefault="003F238F" w:rsidP="003F238F">
            <w:pPr>
              <w:numPr>
                <w:ilvl w:val="0"/>
                <w:numId w:val="2"/>
              </w:numPr>
              <w:bidi/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</w:pP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یک صفحه وب دیگر به نام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proofErr w:type="spellStart"/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ArduinoSide.php</w:t>
            </w:r>
            <w:proofErr w:type="spellEnd"/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روی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Arduino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Ethernet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Shield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میزبانی می‌شود و از طریق آدرس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IP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مشخص قابل دسترسی است</w:t>
            </w:r>
            <w:r w:rsidR="0044776D">
              <w:rPr>
                <w:rFonts w:asciiTheme="majorHAnsi" w:hAnsiTheme="majorHAnsi" w:hint="cs"/>
                <w:b/>
                <w:color w:val="476166" w:themeColor="accent1"/>
                <w:sz w:val="28"/>
                <w:szCs w:val="28"/>
                <w:rtl/>
              </w:rPr>
              <w:t>.</w:t>
            </w:r>
          </w:p>
          <w:p w14:paraId="6DDA470A" w14:textId="488AB7FF" w:rsidR="003F238F" w:rsidRPr="003F238F" w:rsidRDefault="003F238F" w:rsidP="003F238F">
            <w:pPr>
              <w:bidi/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</w:pPr>
            <w:r>
              <w:rPr>
                <w:rFonts w:asciiTheme="majorHAnsi" w:hAnsiTheme="majorHAnsi" w:hint="cs"/>
                <w:b/>
                <w:bCs/>
                <w:color w:val="476166" w:themeColor="accent1"/>
                <w:sz w:val="28"/>
                <w:szCs w:val="28"/>
                <w:rtl/>
              </w:rPr>
              <w:t xml:space="preserve">     </w:t>
            </w:r>
            <w:r w:rsidRPr="003F238F">
              <w:rPr>
                <w:rFonts w:asciiTheme="majorHAnsi" w:hAnsiTheme="majorHAnsi"/>
                <w:b/>
                <w:bCs/>
                <w:color w:val="476166" w:themeColor="accent1"/>
                <w:sz w:val="28"/>
                <w:szCs w:val="28"/>
                <w:rtl/>
              </w:rPr>
              <w:t>ارسال و دریافت داده‌ها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>:</w:t>
            </w:r>
          </w:p>
          <w:p w14:paraId="69E435C7" w14:textId="77777777" w:rsidR="003F238F" w:rsidRPr="003F238F" w:rsidRDefault="003F238F" w:rsidP="003F238F">
            <w:pPr>
              <w:numPr>
                <w:ilvl w:val="0"/>
                <w:numId w:val="3"/>
              </w:numPr>
              <w:bidi/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</w:pP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از متد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POST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برای ارسال داده‌های امن بین صفحات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PHP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استفاده می‌شود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>.</w:t>
            </w:r>
          </w:p>
          <w:p w14:paraId="72F009E7" w14:textId="77777777" w:rsidR="003F238F" w:rsidRPr="003F238F" w:rsidRDefault="003F238F" w:rsidP="003F238F">
            <w:pPr>
              <w:numPr>
                <w:ilvl w:val="0"/>
                <w:numId w:val="3"/>
              </w:numPr>
              <w:bidi/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</w:pP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از متد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GET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برای ارتباط با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Arduino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Ethernet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Shield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استفاده می‌شود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>.</w:t>
            </w:r>
          </w:p>
          <w:p w14:paraId="7DB8D15C" w14:textId="77777777" w:rsidR="003F238F" w:rsidRPr="003F238F" w:rsidRDefault="003F238F" w:rsidP="003F238F">
            <w:pPr>
              <w:numPr>
                <w:ilvl w:val="0"/>
                <w:numId w:val="3"/>
              </w:numPr>
              <w:bidi/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</w:pP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داده‌ها بین صفحات وب با استفاده از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PHP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0"/>
                <w:szCs w:val="20"/>
              </w:rPr>
              <w:t>$_SESSION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 xml:space="preserve"> 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  <w:rtl/>
              </w:rPr>
              <w:t>ذخیره و منتقل می‌شوند</w:t>
            </w:r>
            <w:r w:rsidRPr="003F238F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>.</w:t>
            </w:r>
          </w:p>
          <w:p w14:paraId="6564A4D0" w14:textId="5B758C6E" w:rsidR="0048120C" w:rsidRDefault="0048120C" w:rsidP="003F238F">
            <w:pPr>
              <w:pStyle w:val="Text"/>
              <w:bidi/>
            </w:pPr>
          </w:p>
        </w:tc>
        <w:tc>
          <w:tcPr>
            <w:tcW w:w="1340" w:type="dxa"/>
          </w:tcPr>
          <w:p w14:paraId="6113A7B6" w14:textId="77777777" w:rsidR="0048120C" w:rsidRDefault="0048120C" w:rsidP="003F238F">
            <w:pPr>
              <w:jc w:val="center"/>
            </w:pPr>
          </w:p>
        </w:tc>
      </w:tr>
      <w:tr w:rsidR="0048120C" w14:paraId="7FEB9995" w14:textId="77777777" w:rsidTr="00CE2C6F">
        <w:trPr>
          <w:trHeight w:val="730"/>
        </w:trPr>
        <w:tc>
          <w:tcPr>
            <w:tcW w:w="1079" w:type="dxa"/>
          </w:tcPr>
          <w:p w14:paraId="43DB0ADD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3E6DAC44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1076887E" w14:textId="77777777" w:rsidR="0048120C" w:rsidRDefault="0048120C"/>
        </w:tc>
        <w:tc>
          <w:tcPr>
            <w:tcW w:w="3696" w:type="dxa"/>
            <w:gridSpan w:val="3"/>
            <w:tcBorders>
              <w:top w:val="single" w:sz="18" w:space="0" w:color="476166" w:themeColor="accent1"/>
            </w:tcBorders>
          </w:tcPr>
          <w:p w14:paraId="2E5F10CF" w14:textId="77777777" w:rsidR="0048120C" w:rsidRDefault="0048120C"/>
        </w:tc>
        <w:tc>
          <w:tcPr>
            <w:tcW w:w="1340" w:type="dxa"/>
          </w:tcPr>
          <w:p w14:paraId="1014902C" w14:textId="77777777" w:rsidR="0048120C" w:rsidRDefault="0048120C"/>
        </w:tc>
      </w:tr>
      <w:tr w:rsidR="0048120C" w14:paraId="660D2A46" w14:textId="77777777" w:rsidTr="00CE2C6F">
        <w:trPr>
          <w:trHeight w:val="3990"/>
        </w:trPr>
        <w:tc>
          <w:tcPr>
            <w:tcW w:w="1079" w:type="dxa"/>
          </w:tcPr>
          <w:p w14:paraId="0C6FF2C7" w14:textId="77777777" w:rsidR="0048120C" w:rsidRDefault="0048120C"/>
        </w:tc>
        <w:tc>
          <w:tcPr>
            <w:tcW w:w="3956" w:type="dxa"/>
            <w:gridSpan w:val="3"/>
          </w:tcPr>
          <w:p w14:paraId="09968829" w14:textId="059831A9" w:rsidR="00CE2C6F" w:rsidRPr="00CE2C6F" w:rsidRDefault="0044776D" w:rsidP="00CE2C6F">
            <w:pPr>
              <w:pStyle w:val="Text"/>
              <w:bidi/>
              <w:jc w:val="center"/>
              <w:rPr>
                <w:sz w:val="36"/>
                <w:szCs w:val="36"/>
                <w:rtl/>
              </w:rPr>
            </w:pPr>
            <w:r w:rsidRPr="00CE2C6F">
              <w:rPr>
                <w:b/>
                <w:bCs/>
                <w:sz w:val="36"/>
                <w:szCs w:val="36"/>
                <w:rtl/>
              </w:rPr>
              <w:t xml:space="preserve">کنترل </w:t>
            </w:r>
            <w:r w:rsidR="00CE2C6F" w:rsidRPr="0044776D">
              <w:rPr>
                <w:b/>
                <w:bCs/>
                <w:sz w:val="36"/>
                <w:szCs w:val="36"/>
                <w:rtl/>
              </w:rPr>
              <w:t>تنظیمات شبکه و دسترسی</w:t>
            </w:r>
          </w:p>
          <w:p w14:paraId="64C21B24" w14:textId="77777777" w:rsidR="00CE2C6F" w:rsidRPr="0044776D" w:rsidRDefault="00CE2C6F" w:rsidP="00CE2C6F">
            <w:pPr>
              <w:pStyle w:val="Text"/>
              <w:bidi/>
              <w:jc w:val="center"/>
            </w:pPr>
          </w:p>
          <w:p w14:paraId="768A4E82" w14:textId="77777777" w:rsidR="00CE2C6F" w:rsidRPr="0044776D" w:rsidRDefault="00CE2C6F" w:rsidP="00CE2C6F">
            <w:pPr>
              <w:pStyle w:val="Text"/>
              <w:bidi/>
              <w:ind w:left="720"/>
            </w:pPr>
            <w:r w:rsidRPr="0044776D">
              <w:rPr>
                <w:rtl/>
              </w:rPr>
              <w:t>برای دسترسی به</w:t>
            </w:r>
            <w:r w:rsidRPr="0044776D">
              <w:t xml:space="preserve"> </w:t>
            </w:r>
            <w:r w:rsidRPr="0044776D">
              <w:rPr>
                <w:sz w:val="20"/>
                <w:szCs w:val="20"/>
              </w:rPr>
              <w:t>Localhost</w:t>
            </w:r>
            <w:r w:rsidRPr="0044776D">
              <w:t xml:space="preserve"> </w:t>
            </w:r>
            <w:r w:rsidRPr="0044776D">
              <w:rPr>
                <w:rtl/>
              </w:rPr>
              <w:t>از طریق</w:t>
            </w:r>
            <w:r w:rsidRPr="0044776D">
              <w:t xml:space="preserve"> </w:t>
            </w:r>
            <w:r w:rsidRPr="0044776D">
              <w:rPr>
                <w:sz w:val="20"/>
                <w:szCs w:val="20"/>
              </w:rPr>
              <w:t>Wi-Fi</w:t>
            </w:r>
            <w:r w:rsidRPr="0044776D">
              <w:rPr>
                <w:rtl/>
              </w:rPr>
              <w:t>، از</w:t>
            </w:r>
            <w:r w:rsidRPr="0044776D">
              <w:t xml:space="preserve"> </w:t>
            </w:r>
            <w:r w:rsidRPr="0044776D">
              <w:rPr>
                <w:sz w:val="20"/>
                <w:szCs w:val="20"/>
              </w:rPr>
              <w:t>IP</w:t>
            </w:r>
            <w:r w:rsidRPr="0044776D">
              <w:t xml:space="preserve"> </w:t>
            </w:r>
            <w:r w:rsidRPr="0044776D">
              <w:rPr>
                <w:rtl/>
              </w:rPr>
              <w:t>محلی و پورت فورواردینگ استفاده می‌شود</w:t>
            </w:r>
            <w:r w:rsidRPr="0044776D">
              <w:t>.</w:t>
            </w:r>
          </w:p>
          <w:p w14:paraId="32F2BDB9" w14:textId="75081835" w:rsidR="00CE2C6F" w:rsidRPr="0044776D" w:rsidRDefault="00CE2C6F" w:rsidP="00CE2C6F">
            <w:pPr>
              <w:pStyle w:val="Text"/>
              <w:bidi/>
            </w:pPr>
            <w:r>
              <w:rPr>
                <w:rFonts w:hint="cs"/>
                <w:b/>
                <w:bCs/>
                <w:rtl/>
              </w:rPr>
              <w:t xml:space="preserve">          </w:t>
            </w:r>
            <w:r w:rsidRPr="0044776D">
              <w:rPr>
                <w:b/>
                <w:bCs/>
                <w:rtl/>
              </w:rPr>
              <w:t>اتصال سخت‌افزارها</w:t>
            </w:r>
            <w:r w:rsidRPr="0044776D">
              <w:t>:</w:t>
            </w:r>
          </w:p>
          <w:p w14:paraId="25653CA6" w14:textId="77777777" w:rsidR="00CE2C6F" w:rsidRPr="0044776D" w:rsidRDefault="00CE2C6F" w:rsidP="00CE2C6F">
            <w:pPr>
              <w:pStyle w:val="Text"/>
              <w:bidi/>
              <w:ind w:left="720"/>
            </w:pPr>
            <w:r w:rsidRPr="0044776D">
              <w:rPr>
                <w:rtl/>
              </w:rPr>
              <w:t>سنسورها و رله‌ها به پین‌های آردوینو متصل می‌شوند و ارتباط از طریق کابل</w:t>
            </w:r>
            <w:r w:rsidRPr="0044776D">
              <w:t xml:space="preserve"> </w:t>
            </w:r>
            <w:r w:rsidRPr="0044776D">
              <w:rPr>
                <w:sz w:val="20"/>
                <w:szCs w:val="20"/>
              </w:rPr>
              <w:t>ADSL</w:t>
            </w:r>
            <w:r w:rsidRPr="0044776D">
              <w:t xml:space="preserve"> </w:t>
            </w:r>
            <w:r w:rsidRPr="0044776D">
              <w:rPr>
                <w:rtl/>
              </w:rPr>
              <w:t>بین</w:t>
            </w:r>
            <w:r w:rsidRPr="0044776D">
              <w:t xml:space="preserve"> </w:t>
            </w:r>
            <w:r w:rsidRPr="0044776D">
              <w:rPr>
                <w:sz w:val="20"/>
                <w:szCs w:val="20"/>
              </w:rPr>
              <w:t>Arduino</w:t>
            </w:r>
            <w:r w:rsidRPr="0044776D">
              <w:t xml:space="preserve"> </w:t>
            </w:r>
            <w:r>
              <w:rPr>
                <w:rFonts w:hint="cs"/>
                <w:rtl/>
              </w:rPr>
              <w:t xml:space="preserve">  </w:t>
            </w:r>
            <w:r w:rsidRPr="0044776D">
              <w:rPr>
                <w:sz w:val="20"/>
                <w:szCs w:val="20"/>
              </w:rPr>
              <w:t>Ethernet</w:t>
            </w:r>
            <w:r w:rsidRPr="0044776D">
              <w:t xml:space="preserve"> </w:t>
            </w:r>
            <w:r w:rsidRPr="0044776D">
              <w:rPr>
                <w:sz w:val="20"/>
                <w:szCs w:val="20"/>
              </w:rPr>
              <w:t>Shield</w:t>
            </w:r>
            <w:r w:rsidRPr="0044776D">
              <w:t xml:space="preserve"> </w:t>
            </w:r>
            <w:r>
              <w:rPr>
                <w:rFonts w:hint="cs"/>
                <w:rtl/>
              </w:rPr>
              <w:t xml:space="preserve"> </w:t>
            </w:r>
            <w:r w:rsidRPr="0044776D">
              <w:rPr>
                <w:rtl/>
              </w:rPr>
              <w:t>و روتر برقرار می‌شود</w:t>
            </w:r>
            <w:r w:rsidRPr="0044776D">
              <w:t>.</w:t>
            </w:r>
          </w:p>
          <w:p w14:paraId="3DC16355" w14:textId="0024BC1E" w:rsidR="0048120C" w:rsidRDefault="0048120C" w:rsidP="00CE2C6F">
            <w:pPr>
              <w:pStyle w:val="Text"/>
              <w:bidi/>
              <w:ind w:left="720"/>
              <w:jc w:val="center"/>
            </w:pPr>
          </w:p>
        </w:tc>
        <w:tc>
          <w:tcPr>
            <w:tcW w:w="719" w:type="dxa"/>
          </w:tcPr>
          <w:p w14:paraId="3F0C7FB5" w14:textId="5FE3F7E4" w:rsidR="0048120C" w:rsidRDefault="00CE2C6F" w:rsidP="0048120C">
            <w:pPr>
              <w:pStyle w:val="Text"/>
            </w:pPr>
            <w:r>
              <w:rPr>
                <w:rFonts w:hint="cs"/>
                <w:rtl/>
              </w:rPr>
              <w:t xml:space="preserve">  </w:t>
            </w:r>
          </w:p>
        </w:tc>
        <w:tc>
          <w:tcPr>
            <w:tcW w:w="3696" w:type="dxa"/>
            <w:gridSpan w:val="3"/>
          </w:tcPr>
          <w:p w14:paraId="2ED749ED" w14:textId="0766965A" w:rsidR="00CE2C6F" w:rsidRPr="00CE2C6F" w:rsidRDefault="00CE2C6F" w:rsidP="00CE2C6F">
            <w:pPr>
              <w:pStyle w:val="Text"/>
              <w:bidi/>
              <w:jc w:val="center"/>
              <w:rPr>
                <w:sz w:val="36"/>
                <w:szCs w:val="36"/>
                <w:rtl/>
              </w:rPr>
            </w:pPr>
            <w:r w:rsidRPr="00CE2C6F">
              <w:rPr>
                <w:rFonts w:hint="cs"/>
                <w:b/>
                <w:bCs/>
                <w:sz w:val="36"/>
                <w:szCs w:val="36"/>
                <w:rtl/>
              </w:rPr>
              <w:t>آ</w:t>
            </w:r>
            <w:r w:rsidRPr="00CE2C6F">
              <w:rPr>
                <w:b/>
                <w:bCs/>
                <w:sz w:val="36"/>
                <w:szCs w:val="36"/>
                <w:rtl/>
              </w:rPr>
              <w:t>کواریوم و سیستم آبیاری</w:t>
            </w:r>
          </w:p>
          <w:p w14:paraId="143BCD5C" w14:textId="42B12114" w:rsidR="00CE2C6F" w:rsidRPr="00CE2C6F" w:rsidRDefault="00CE2C6F" w:rsidP="00CE2C6F">
            <w:pPr>
              <w:pStyle w:val="Text"/>
              <w:bidi/>
              <w:jc w:val="center"/>
              <w:rPr>
                <w:b/>
                <w:bCs/>
              </w:rPr>
            </w:pPr>
          </w:p>
          <w:p w14:paraId="5542081B" w14:textId="77777777" w:rsidR="00CE2C6F" w:rsidRPr="0044776D" w:rsidRDefault="00CE2C6F" w:rsidP="00CE2C6F">
            <w:pPr>
              <w:pStyle w:val="Text"/>
              <w:bidi/>
              <w:ind w:left="720"/>
            </w:pPr>
            <w:r w:rsidRPr="0044776D">
              <w:rPr>
                <w:rtl/>
              </w:rPr>
              <w:t>از فرم‌های</w:t>
            </w:r>
            <w:r w:rsidRPr="0044776D">
              <w:t xml:space="preserve"> </w:t>
            </w:r>
            <w:r w:rsidRPr="0044776D">
              <w:rPr>
                <w:sz w:val="20"/>
                <w:szCs w:val="20"/>
              </w:rPr>
              <w:t>HTML</w:t>
            </w:r>
            <w:r w:rsidRPr="0044776D">
              <w:t xml:space="preserve"> </w:t>
            </w:r>
            <w:r w:rsidRPr="0044776D">
              <w:rPr>
                <w:rtl/>
              </w:rPr>
              <w:t>برای ارسال دستورات به آردوینو استفاده می‌شود. داده‌ها از</w:t>
            </w:r>
            <w:r w:rsidRPr="0044776D">
              <w:t xml:space="preserve"> </w:t>
            </w:r>
            <w:proofErr w:type="spellStart"/>
            <w:r w:rsidRPr="0044776D">
              <w:rPr>
                <w:sz w:val="20"/>
                <w:szCs w:val="20"/>
              </w:rPr>
              <w:t>Arduinautomotionformvalue</w:t>
            </w:r>
            <w:r w:rsidRPr="0044776D">
              <w:t>.</w:t>
            </w:r>
            <w:r w:rsidRPr="0044776D">
              <w:rPr>
                <w:sz w:val="20"/>
                <w:szCs w:val="20"/>
              </w:rPr>
              <w:t>php</w:t>
            </w:r>
            <w:proofErr w:type="spellEnd"/>
            <w:r w:rsidRPr="0044776D">
              <w:t xml:space="preserve"> </w:t>
            </w:r>
            <w:r w:rsidRPr="0044776D">
              <w:rPr>
                <w:rtl/>
              </w:rPr>
              <w:t>دریافت و به</w:t>
            </w:r>
            <w:r w:rsidRPr="0044776D">
              <w:t xml:space="preserve"> </w:t>
            </w:r>
            <w:proofErr w:type="spellStart"/>
            <w:r w:rsidRPr="0044776D">
              <w:rPr>
                <w:sz w:val="20"/>
                <w:szCs w:val="20"/>
              </w:rPr>
              <w:t>Arduinautomotioncontrol</w:t>
            </w:r>
            <w:r w:rsidRPr="0044776D">
              <w:t>.</w:t>
            </w:r>
            <w:r w:rsidRPr="0044776D">
              <w:rPr>
                <w:sz w:val="20"/>
                <w:szCs w:val="20"/>
              </w:rPr>
              <w:t>php</w:t>
            </w:r>
            <w:proofErr w:type="spellEnd"/>
            <w:r w:rsidRPr="0044776D">
              <w:t xml:space="preserve"> </w:t>
            </w:r>
            <w:r w:rsidRPr="0044776D">
              <w:rPr>
                <w:rtl/>
              </w:rPr>
              <w:t>ارسال می‌شوند</w:t>
            </w:r>
            <w:r w:rsidRPr="0044776D">
              <w:t>.</w:t>
            </w:r>
          </w:p>
          <w:p w14:paraId="613DCACC" w14:textId="77777777" w:rsidR="00CE2C6F" w:rsidRPr="0044776D" w:rsidRDefault="00CE2C6F" w:rsidP="00CE2C6F">
            <w:pPr>
              <w:pStyle w:val="Text"/>
              <w:bidi/>
              <w:ind w:left="720"/>
            </w:pPr>
            <w:r w:rsidRPr="0044776D">
              <w:rPr>
                <w:rtl/>
              </w:rPr>
              <w:t>وضعیت سنسورها و دستگاه‌ها در صفحه اصلی</w:t>
            </w:r>
            <w:r w:rsidRPr="0044776D">
              <w:t xml:space="preserve"> (</w:t>
            </w:r>
            <w:proofErr w:type="spellStart"/>
            <w:r w:rsidRPr="0044776D">
              <w:rPr>
                <w:sz w:val="20"/>
                <w:szCs w:val="20"/>
              </w:rPr>
              <w:t>Arduinautomotion</w:t>
            </w:r>
            <w:r w:rsidRPr="0044776D">
              <w:t>.</w:t>
            </w:r>
            <w:r w:rsidRPr="0044776D">
              <w:rPr>
                <w:sz w:val="20"/>
                <w:szCs w:val="20"/>
              </w:rPr>
              <w:t>php</w:t>
            </w:r>
            <w:proofErr w:type="spellEnd"/>
            <w:r w:rsidRPr="0044776D">
              <w:t xml:space="preserve">) </w:t>
            </w:r>
            <w:r w:rsidRPr="0044776D">
              <w:rPr>
                <w:rtl/>
              </w:rPr>
              <w:t>نمایش داده می‌شود</w:t>
            </w:r>
            <w:r w:rsidRPr="0044776D">
              <w:t>.</w:t>
            </w:r>
          </w:p>
          <w:p w14:paraId="5D8C15B3" w14:textId="6F580E9B" w:rsidR="0048120C" w:rsidRDefault="0048120C" w:rsidP="00CE2C6F">
            <w:pPr>
              <w:pStyle w:val="Text"/>
              <w:jc w:val="center"/>
            </w:pPr>
          </w:p>
        </w:tc>
        <w:tc>
          <w:tcPr>
            <w:tcW w:w="1340" w:type="dxa"/>
          </w:tcPr>
          <w:p w14:paraId="622950C9" w14:textId="204ECBD7" w:rsidR="0048120C" w:rsidRDefault="0048120C" w:rsidP="00CE2C6F">
            <w:pPr>
              <w:jc w:val="center"/>
            </w:pPr>
          </w:p>
        </w:tc>
      </w:tr>
    </w:tbl>
    <w:p w14:paraId="221BB7EB" w14:textId="77777777" w:rsidR="0048120C" w:rsidRDefault="0048120C"/>
    <w:p w14:paraId="1C6B68D9" w14:textId="77777777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7E7573" w14:paraId="2E0D0F3C" w14:textId="77777777" w:rsidTr="00EB7C2B">
        <w:tc>
          <w:tcPr>
            <w:tcW w:w="1079" w:type="dxa"/>
          </w:tcPr>
          <w:p w14:paraId="5FA20254" w14:textId="77777777" w:rsidR="007E7573" w:rsidRPr="00E74B29" w:rsidRDefault="007E7573" w:rsidP="00BA6015">
            <w:pPr>
              <w:pStyle w:val="Footer"/>
            </w:pPr>
          </w:p>
        </w:tc>
        <w:tc>
          <w:tcPr>
            <w:tcW w:w="5395" w:type="dxa"/>
          </w:tcPr>
          <w:p w14:paraId="654044E1" w14:textId="609F1C72" w:rsidR="007E7573" w:rsidRPr="00874FE7" w:rsidRDefault="007E7573" w:rsidP="00BA6015">
            <w:pPr>
              <w:pStyle w:val="Footer"/>
            </w:pPr>
          </w:p>
        </w:tc>
        <w:tc>
          <w:tcPr>
            <w:tcW w:w="3237" w:type="dxa"/>
          </w:tcPr>
          <w:p w14:paraId="6D9F48F2" w14:textId="77777777" w:rsidR="007E7573" w:rsidRPr="00E74B29" w:rsidRDefault="00000000" w:rsidP="00EB7C2B">
            <w:pPr>
              <w:pStyle w:val="Footer"/>
              <w:jc w:val="right"/>
            </w:pPr>
            <w:sdt>
              <w:sdtPr>
                <w:id w:val="58290327"/>
                <w:placeholder>
                  <w:docPart w:val="0C8B3CF56A8F4DBC88DC6A26CB62EFC4"/>
                </w:placeholder>
                <w:temporary/>
                <w:showingPlcHdr/>
                <w15:appearance w15:val="hidden"/>
              </w:sdtPr>
              <w:sdtContent>
                <w:r w:rsidR="00EB7C2B" w:rsidRPr="00E74B29">
                  <w:t xml:space="preserve">PAGE </w:t>
                </w:r>
                <w:r w:rsidR="00EB7C2B">
                  <w:t>3</w:t>
                </w:r>
              </w:sdtContent>
            </w:sdt>
          </w:p>
        </w:tc>
        <w:tc>
          <w:tcPr>
            <w:tcW w:w="1079" w:type="dxa"/>
          </w:tcPr>
          <w:p w14:paraId="12BE6A9F" w14:textId="77777777" w:rsidR="007E7573" w:rsidRPr="00E74B29" w:rsidRDefault="007E7573" w:rsidP="00BA6015">
            <w:pPr>
              <w:pStyle w:val="Footer"/>
            </w:pPr>
          </w:p>
        </w:tc>
      </w:tr>
    </w:tbl>
    <w:p w14:paraId="460E307C" w14:textId="69BA3019" w:rsidR="00EB7C2B" w:rsidRDefault="00EB7C2B">
      <w:r>
        <w:br w:type="page"/>
      </w:r>
      <w:bookmarkStart w:id="0" w:name="_MON_1780827160"/>
      <w:bookmarkEnd w:id="0"/>
      <w:r w:rsidR="00CE2C6F">
        <w:object w:dxaOrig="9360" w:dyaOrig="450" w14:anchorId="26D40F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2.65pt" o:ole="">
            <v:imagedata r:id="rId14" o:title=""/>
          </v:shape>
          <o:OLEObject Type="Embed" ProgID="Word.Document.12" ShapeID="_x0000_i1025" DrawAspect="Content" ObjectID="_1780930719" r:id="rId15">
            <o:FieldCodes>\s</o:FieldCodes>
          </o:OLEObject>
        </w:object>
      </w:r>
    </w:p>
    <w:p w14:paraId="2966EE06" w14:textId="77777777" w:rsidR="007E7573" w:rsidRDefault="007E7573"/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80"/>
        <w:gridCol w:w="8632"/>
        <w:gridCol w:w="8632"/>
        <w:gridCol w:w="8"/>
        <w:gridCol w:w="1071"/>
      </w:tblGrid>
      <w:tr w:rsidR="00CE2C6F" w14:paraId="21CA6B6F" w14:textId="77777777" w:rsidTr="00CE2C6F">
        <w:trPr>
          <w:trHeight w:val="6254"/>
        </w:trPr>
        <w:tc>
          <w:tcPr>
            <w:tcW w:w="1080" w:type="dxa"/>
          </w:tcPr>
          <w:p w14:paraId="6CC62203" w14:textId="1BC12975" w:rsidR="00CE2C6F" w:rsidRDefault="00CE2C6F" w:rsidP="00CE2C6F">
            <w:r w:rsidRPr="001D026A">
              <w:rPr>
                <w:rFonts w:ascii="Consolas" w:hAnsi="Consolas"/>
                <w:color w:val="CCCCCC"/>
                <w:sz w:val="21"/>
                <w:szCs w:val="21"/>
              </w:rPr>
              <w:t> </w:t>
            </w:r>
          </w:p>
        </w:tc>
        <w:tc>
          <w:tcPr>
            <w:tcW w:w="8632" w:type="dxa"/>
          </w:tcPr>
          <w:p w14:paraId="39BDB70B" w14:textId="51F96E8E" w:rsidR="00CE2C6F" w:rsidRPr="00DF1D13" w:rsidRDefault="00DF1D13" w:rsidP="00DF1D13">
            <w:pPr>
              <w:bidi/>
              <w:jc w:val="right"/>
              <w:rPr>
                <w:sz w:val="36"/>
                <w:szCs w:val="36"/>
              </w:rPr>
            </w:pPr>
            <w:r w:rsidRPr="00DF1D13">
              <w:rPr>
                <w:sz w:val="36"/>
                <w:szCs w:val="36"/>
              </w:rPr>
              <w:t xml:space="preserve">Code </w:t>
            </w:r>
            <w:proofErr w:type="spellStart"/>
            <w:proofErr w:type="gramStart"/>
            <w:r w:rsidRPr="00DF1D13">
              <w:rPr>
                <w:b/>
                <w:bCs/>
                <w:sz w:val="36"/>
                <w:szCs w:val="36"/>
              </w:rPr>
              <w:t>ArduinoSide</w:t>
            </w:r>
            <w:proofErr w:type="spellEnd"/>
            <w:r w:rsidRPr="00DF1D13">
              <w:rPr>
                <w:b/>
                <w:bCs/>
                <w:sz w:val="36"/>
                <w:szCs w:val="36"/>
              </w:rPr>
              <w:t xml:space="preserve"> :</w:t>
            </w:r>
            <w:proofErr w:type="gramEnd"/>
          </w:p>
          <w:p w14:paraId="01A0605B" w14:textId="77777777" w:rsidR="00CE2C6F" w:rsidRPr="00CE2C6F" w:rsidRDefault="00CE2C6F" w:rsidP="00CE2C6F">
            <w:pPr>
              <w:rPr>
                <w:rFonts w:ascii="Consolas" w:hAnsi="Consolas"/>
                <w:color w:val="CCCCCC"/>
                <w:sz w:val="16"/>
                <w:szCs w:val="16"/>
              </w:rPr>
            </w:pPr>
          </w:p>
          <w:p w14:paraId="2B6AD8D2" w14:textId="77777777" w:rsidR="00CE2C6F" w:rsidRPr="00CE2C6F" w:rsidRDefault="00CE2C6F" w:rsidP="00CE2C6F">
            <w:pPr>
              <w:tabs>
                <w:tab w:val="left" w:pos="1844"/>
              </w:tabs>
              <w:rPr>
                <w:sz w:val="16"/>
                <w:szCs w:val="16"/>
              </w:rPr>
            </w:pPr>
            <w:r w:rsidRPr="00CE2C6F">
              <w:rPr>
                <w:sz w:val="16"/>
                <w:szCs w:val="16"/>
              </w:rPr>
              <w:tab/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622"/>
            </w:tblGrid>
            <w:tr w:rsidR="00CE2C6F" w:rsidRPr="00CE2C6F" w14:paraId="4DE678A5" w14:textId="77777777" w:rsidTr="00CE2C6F">
              <w:tc>
                <w:tcPr>
                  <w:tcW w:w="8622" w:type="dxa"/>
                  <w:shd w:val="clear" w:color="auto" w:fill="F3F3F9"/>
                </w:tcPr>
                <w:p w14:paraId="04046143" w14:textId="044DD0BE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</w:t>
                  </w:r>
                </w:p>
                <w:p w14:paraId="3713EA6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</w:t>
                  </w:r>
                </w:p>
                <w:p w14:paraId="121471E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#include &lt;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SPI.h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&gt;</w:t>
                  </w:r>
                </w:p>
                <w:p w14:paraId="356331E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#include &lt;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Ethernet.h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&gt;</w:t>
                  </w:r>
                </w:p>
                <w:p w14:paraId="397ECD4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//Initial DHT11 library and create an object named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dht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to communicate with the sensor.</w:t>
                  </w:r>
                </w:p>
                <w:p w14:paraId="5095EC8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#include "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DHT.h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</w:t>
                  </w:r>
                </w:p>
                <w:p w14:paraId="229F67F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5864F4D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DHT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dht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;</w:t>
                  </w:r>
                </w:p>
                <w:p w14:paraId="3411516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// Enter a MAC address and IP address for your controller below.</w:t>
                  </w:r>
                </w:p>
                <w:p w14:paraId="176C442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// The IP address will be dependent on your local network:</w:t>
                  </w:r>
                </w:p>
                <w:p w14:paraId="2F7EF89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byte 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mac[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] = {</w:t>
                  </w:r>
                </w:p>
                <w:p w14:paraId="3514693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0xDE, 0xAD, 0xBE, 0xEF, 0xFE, 0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xED  /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/ Your MAC address has to be here.</w:t>
                  </w:r>
                </w:p>
                <w:p w14:paraId="6B15361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};</w:t>
                  </w:r>
                </w:p>
                <w:p w14:paraId="27C8619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proofErr w:type="spellStart"/>
                  <w:r w:rsidRPr="00CE2C6F">
                    <w:rPr>
                      <w:sz w:val="16"/>
                      <w:szCs w:val="16"/>
                    </w:rPr>
                    <w:t>IPAddress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ip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192, 168, 1, 21);</w:t>
                  </w:r>
                </w:p>
                <w:p w14:paraId="4D551D99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555D497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color w:val="151515" w:themeColor="background2" w:themeShade="1A"/>
                      <w:sz w:val="16"/>
                      <w:szCs w:val="16"/>
                    </w:rPr>
                  </w:pPr>
                  <w:r w:rsidRPr="00CE2C6F">
                    <w:rPr>
                      <w:color w:val="151515" w:themeColor="background2" w:themeShade="1A"/>
                      <w:sz w:val="16"/>
                      <w:szCs w:val="16"/>
                    </w:rPr>
                    <w:t>// Initialize the Ethernet server library</w:t>
                  </w:r>
                </w:p>
                <w:p w14:paraId="76D7BCE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  <w:highlight w:val="lightGray"/>
                    </w:rPr>
                    <w:t xml:space="preserve">// with the IP address and </w:t>
                  </w:r>
                  <w:proofErr w:type="gramStart"/>
                  <w:r w:rsidRPr="00CE2C6F">
                    <w:rPr>
                      <w:sz w:val="16"/>
                      <w:szCs w:val="16"/>
                      <w:highlight w:val="lightGray"/>
                    </w:rPr>
                    <w:t>port</w:t>
                  </w:r>
                  <w:proofErr w:type="gramEnd"/>
                  <w:r w:rsidRPr="00CE2C6F">
                    <w:rPr>
                      <w:sz w:val="16"/>
                      <w:szCs w:val="16"/>
                      <w:highlight w:val="lightGray"/>
                    </w:rPr>
                    <w:t xml:space="preserve"> you want to use</w:t>
                  </w:r>
                </w:p>
                <w:p w14:paraId="4D77F5D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// (port 80 is default for HTTP):</w:t>
                  </w:r>
                </w:p>
                <w:p w14:paraId="0E1F0AD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proofErr w:type="spellStart"/>
                  <w:r w:rsidRPr="00CE2C6F">
                    <w:rPr>
                      <w:sz w:val="16"/>
                      <w:szCs w:val="16"/>
                    </w:rPr>
                    <w:t>EthernetServer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server(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80);</w:t>
                  </w:r>
                </w:p>
                <w:p w14:paraId="57F02D8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// Define which pin connects to which object such as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a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 xml:space="preserve"> air pump in your aquarium.</w:t>
                  </w:r>
                </w:p>
                <w:p w14:paraId="34106AB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int pump = 3;</w:t>
                  </w:r>
                </w:p>
                <w:p w14:paraId="74D9D46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int lamp = 4;</w:t>
                  </w:r>
                </w:p>
                <w:p w14:paraId="63B7486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int feed = 5;</w:t>
                  </w:r>
                </w:p>
                <w:p w14:paraId="0961FD3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int heater = 6;</w:t>
                  </w:r>
                </w:p>
                <w:p w14:paraId="0F3C511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int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filterex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=7;</w:t>
                  </w:r>
                </w:p>
                <w:p w14:paraId="17FEDF7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int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filterin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=8;</w:t>
                  </w:r>
                </w:p>
                <w:p w14:paraId="27CF3CA9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int irrigation =9;</w:t>
                  </w:r>
                </w:p>
                <w:p w14:paraId="5456D8D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// Determine a string to collect the commands came from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Arduiaautomotion.php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.</w:t>
                  </w:r>
                </w:p>
                <w:p w14:paraId="22CA7C5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String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readString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;</w:t>
                  </w:r>
                  <w:proofErr w:type="gramEnd"/>
                </w:p>
                <w:p w14:paraId="4D10D83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1A43A22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void 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setup(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) {</w:t>
                  </w:r>
                </w:p>
                <w:p w14:paraId="2FB17D4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// Open serial communications and wait for port to open:</w:t>
                  </w:r>
                </w:p>
                <w:p w14:paraId="471FD9F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Serial.begin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(9600);</w:t>
                  </w:r>
                </w:p>
                <w:p w14:paraId="2BF9DC6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// Determine the relay module's pins.</w:t>
                  </w:r>
                </w:p>
                <w:p w14:paraId="2B88548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pinMode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pump,OUTPUT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28205A8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pinMode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lamp,OUTPUT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7C3C999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pinMode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feed,OUTPUT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3BDD45C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pinMode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heater,OUTPUT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32CB540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pinMode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filterex,OUTPUT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3D63CE9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pinMode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filterin,OUTPUT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38F8365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pinMode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irrigation,OUTPUT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254A75A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// Give HIGH value for the default.</w:t>
                  </w:r>
                </w:p>
                <w:p w14:paraId="348FBE9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pump,HIGH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0990630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lamp,HIGH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0334D7A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feed,HIGH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1D419A5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heater,HIGH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78CA43A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filterex,HIGH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02919AC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filterin,HIGH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26EAD68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irrigation,HIGH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1A34A88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//Connect Dht11 to data pin 2.</w:t>
                  </w:r>
                </w:p>
                <w:p w14:paraId="7132F9D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dht.setup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 xml:space="preserve">(2); </w:t>
                  </w:r>
                </w:p>
                <w:p w14:paraId="4BA7BE6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7D3FE3F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// Start the Ethernet connection and the server:</w:t>
                  </w:r>
                </w:p>
                <w:p w14:paraId="171921D9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Ethernet.begin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(mac,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ip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3A342E6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server.begin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();</w:t>
                  </w:r>
                </w:p>
                <w:p w14:paraId="7EE5754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Serial.print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("server is at ");</w:t>
                  </w:r>
                </w:p>
                <w:p w14:paraId="43D0ACF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Serial.println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Ethernet.localIP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());</w:t>
                  </w:r>
                </w:p>
                <w:p w14:paraId="37882B9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}</w:t>
                  </w:r>
                </w:p>
                <w:p w14:paraId="7DFC171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4B0FB1A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void 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loop(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) {</w:t>
                  </w:r>
                </w:p>
                <w:p w14:paraId="341EAF0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// This makes Arduino board to wait until the temperature and the humidity values are accurate.</w:t>
                  </w:r>
                </w:p>
                <w:p w14:paraId="182D803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delay(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dht.getMinimumSamplingPeriod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());</w:t>
                  </w:r>
                </w:p>
                <w:p w14:paraId="249C0A8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// The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datas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from DHT11 Sensor.</w:t>
                  </w:r>
                </w:p>
                <w:p w14:paraId="114BD8D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float humidity =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dht.getHumidity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();</w:t>
                  </w:r>
                </w:p>
                <w:p w14:paraId="25CBACF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</w:t>
                  </w:r>
                </w:p>
                <w:p w14:paraId="11B7644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float temperature =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dht.getTemperature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();</w:t>
                  </w:r>
                </w:p>
                <w:p w14:paraId="438F153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</w:t>
                  </w:r>
                </w:p>
                <w:p w14:paraId="632DD0D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float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fahrenheit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=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dht.toFahrenheit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(temperature);</w:t>
                  </w:r>
                </w:p>
                <w:p w14:paraId="6FB2D87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// Integer values of analog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pins'readings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.</w:t>
                  </w:r>
                </w:p>
                <w:p w14:paraId="3B267AA9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int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ldrValue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analogRead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(A0);</w:t>
                  </w:r>
                </w:p>
                <w:p w14:paraId="4E3C78F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00F87D5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int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flameValue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analogRead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(A1); </w:t>
                  </w:r>
                </w:p>
                <w:p w14:paraId="57ED002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3A2C46B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int MQ4Value=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analogRead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(A2); </w:t>
                  </w:r>
                </w:p>
                <w:p w14:paraId="4FA2B32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2FBFA7A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int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HygValueA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analogRead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(A3);</w:t>
                  </w:r>
                </w:p>
                <w:p w14:paraId="668E716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</w:t>
                  </w:r>
                </w:p>
                <w:p w14:paraId="01A152D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int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HygValueB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analogRead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(A4);</w:t>
                  </w:r>
                </w:p>
                <w:p w14:paraId="24F2B999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0EC6F9B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int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HygValueC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analogRead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(A5);</w:t>
                  </w:r>
                </w:p>
                <w:p w14:paraId="02671D1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</w:t>
                  </w:r>
                </w:p>
                <w:p w14:paraId="48D2D1C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// Listen for incoming clients</w:t>
                  </w:r>
                </w:p>
                <w:p w14:paraId="5AC5C0A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EthernetClient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client =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server.available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();</w:t>
                  </w:r>
                </w:p>
                <w:p w14:paraId="6F7BBBA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if (client) {</w:t>
                  </w:r>
                </w:p>
                <w:p w14:paraId="78DBB7D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Serial.println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("new client");</w:t>
                  </w:r>
                </w:p>
                <w:p w14:paraId="20294ED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// An http request ends with a blank line</w:t>
                  </w:r>
                </w:p>
                <w:p w14:paraId="6BC322F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boolean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currentLineIsBlank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= true;</w:t>
                  </w:r>
                </w:p>
                <w:p w14:paraId="38213DC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while 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client.connected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()) {</w:t>
                  </w:r>
                </w:p>
                <w:p w14:paraId="6E4C432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if (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client.available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()) {</w:t>
                  </w:r>
                </w:p>
                <w:p w14:paraId="7EB80D2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char c =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client.read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();</w:t>
                  </w:r>
                </w:p>
                <w:p w14:paraId="75DE363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// Add each data came from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Arduinautomotion.php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to String named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.</w:t>
                  </w:r>
                </w:p>
                <w:p w14:paraId="68D29EB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readString.length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() &lt; 135) {</w:t>
                  </w:r>
                </w:p>
                <w:p w14:paraId="7320B2D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</w:p>
                <w:p w14:paraId="487AD24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+= c;</w:t>
                  </w:r>
                </w:p>
                <w:p w14:paraId="2AE2C44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//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Serial.print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(c);</w:t>
                  </w:r>
                </w:p>
                <w:p w14:paraId="58912F6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}</w:t>
                  </w:r>
                </w:p>
                <w:p w14:paraId="54D5AC6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Serial.println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24431D7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3DCF483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// If the line ends, initial a HTTP Request.</w:t>
                  </w:r>
                </w:p>
                <w:p w14:paraId="5412068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if (c == '\n') {</w:t>
                  </w:r>
                </w:p>
                <w:p w14:paraId="52902FE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// send a standard http response header</w:t>
                  </w:r>
                </w:p>
                <w:p w14:paraId="008A446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("HTTP/1.1 200 OK");</w:t>
                  </w:r>
                </w:p>
                <w:p w14:paraId="536EDF9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Content-Type:text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/html");</w:t>
                  </w:r>
                </w:p>
                <w:p w14:paraId="5F8451D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("Connection: close");  // the connection will be closed after completion of the response</w:t>
                  </w:r>
                </w:p>
                <w:p w14:paraId="72455E7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();</w:t>
                  </w:r>
                </w:p>
                <w:p w14:paraId="6A4579C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("&lt;!DOCTYPE HTML&gt;");</w:t>
                  </w:r>
                </w:p>
                <w:p w14:paraId="065EC2C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("&lt;html style=""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background-color:black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;""&gt;");</w:t>
                  </w:r>
                </w:p>
                <w:p w14:paraId="7C64330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("&lt;head&gt;");</w:t>
                  </w:r>
                </w:p>
                <w:p w14:paraId="2B0747E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("&lt;title&gt;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ArduinoSide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&lt;/title&gt;"); // Header for the web page.</w:t>
                  </w:r>
                </w:p>
                <w:p w14:paraId="515D213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 xml:space="preserve">("&lt;link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rel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=""icon"" href=""http://www.clker.com/cliparts/D/W/n/h/n/W/house-logo-hi.png""&gt;&lt;/link&gt;"); // Describe the icon of the web page.</w:t>
                  </w:r>
                </w:p>
                <w:p w14:paraId="7CD0D1D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("&lt;/head&gt;");</w:t>
                  </w:r>
                </w:p>
                <w:p w14:paraId="720FE7A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("&lt;body&gt;");</w:t>
                  </w:r>
                </w:p>
                <w:p w14:paraId="673789F9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// http://your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IPAddress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/your site? is the way to access the server.</w:t>
                  </w:r>
                </w:p>
                <w:p w14:paraId="58B5033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("&lt;form action=""http://192.168.1.20/Arduinautomotioncommunication.php?"" method=""get""  target=""_blank""&gt;"); // The hidden HTML form for sending the information.</w:t>
                  </w:r>
                </w:p>
                <w:p w14:paraId="3349A5E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("&lt;input type=""hidden""  name=""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temperatureCelsius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"" "); // The easiest way to send data to the server is to use the Get Method, but it is not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secure.However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, the Post Method can be used for security.</w:t>
                  </w:r>
                </w:p>
                <w:p w14:paraId="2B6D927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("value=");</w:t>
                  </w:r>
                </w:p>
                <w:p w14:paraId="25989E0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(temperature);</w:t>
                  </w:r>
                </w:p>
                <w:p w14:paraId="6AF307E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("&gt;");</w:t>
                  </w:r>
                </w:p>
                <w:p w14:paraId="0882D37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("&lt;input type=""hidden""  name=""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temperatureFahrenheit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"" ");</w:t>
                  </w:r>
                </w:p>
                <w:p w14:paraId="1DF7CFC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("value=");</w:t>
                  </w:r>
                </w:p>
                <w:p w14:paraId="46E9F03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fahrenheit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17B0297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("&gt;");</w:t>
                  </w:r>
                </w:p>
                <w:p w14:paraId="5C32C33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("&lt;input type=""hidden""  name=""humidity"" ");</w:t>
                  </w:r>
                </w:p>
                <w:p w14:paraId="227910A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("value=");</w:t>
                  </w:r>
                </w:p>
                <w:p w14:paraId="19804BB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(humidity);</w:t>
                  </w:r>
                </w:p>
                <w:p w14:paraId="69E60AD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("&gt;");</w:t>
                  </w:r>
                </w:p>
                <w:p w14:paraId="393AC60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("&lt;input type=""hidden""  name=""flame"" ");</w:t>
                  </w:r>
                </w:p>
                <w:p w14:paraId="1ECADD6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("value=");</w:t>
                  </w:r>
                </w:p>
                <w:p w14:paraId="679D2F8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flameValue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1435503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("&gt;");</w:t>
                  </w:r>
                </w:p>
                <w:p w14:paraId="5C52553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("&lt;input type=""hidden""  name=""MQ4sensor"" ");</w:t>
                  </w:r>
                </w:p>
                <w:p w14:paraId="5D9B407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("value=");</w:t>
                  </w:r>
                </w:p>
                <w:p w14:paraId="2806201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(MQ4Value);</w:t>
                  </w:r>
                </w:p>
                <w:p w14:paraId="0E0A68B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("&gt;");</w:t>
                  </w:r>
                </w:p>
                <w:p w14:paraId="406074E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("&lt;input type=""hidden""  name=""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LDRsensor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"" ");</w:t>
                  </w:r>
                </w:p>
                <w:p w14:paraId="4F71606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("value=");</w:t>
                  </w:r>
                </w:p>
                <w:p w14:paraId="4B8C999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ldrValue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6BEC78C9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("&gt;");</w:t>
                  </w:r>
                </w:p>
                <w:p w14:paraId="69E2B5C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("&lt;input type=""hidden""  name=""plant1H"" ");</w:t>
                  </w:r>
                </w:p>
                <w:p w14:paraId="396539D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("value=");</w:t>
                  </w:r>
                </w:p>
                <w:p w14:paraId="7B68A1B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HygValueA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781063D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("&gt;");</w:t>
                  </w:r>
                </w:p>
                <w:p w14:paraId="27D3D74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("&lt;input type=""hidden""  name=""plant2H"" ");</w:t>
                  </w:r>
                </w:p>
                <w:p w14:paraId="04F7598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("value=");</w:t>
                  </w:r>
                </w:p>
                <w:p w14:paraId="203143A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HygValueB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1CFCB0A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("&gt;");</w:t>
                  </w:r>
                </w:p>
                <w:p w14:paraId="251130B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("&lt;input type=""hidden""  name=""plant3H"" ");</w:t>
                  </w:r>
                </w:p>
                <w:p w14:paraId="1F8590C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("value=");</w:t>
                  </w:r>
                </w:p>
                <w:p w14:paraId="620EF42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HygValueC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);</w:t>
                  </w:r>
                </w:p>
                <w:p w14:paraId="72B99DA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("&gt;");</w:t>
                  </w:r>
                </w:p>
                <w:p w14:paraId="55E160C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 xml:space="preserve">("&lt;input type=""submit"" value=""Communication"" style=""width:500px;height:200px;font-weight:bold;background-color:black;color:green;""&gt;"); // When the Communication button is clicked, the information is sent to the server from the chosen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IPAddress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. </w:t>
                  </w:r>
                </w:p>
                <w:p w14:paraId="4249FE1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lastRenderedPageBreak/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("&lt;/form&gt;");</w:t>
                  </w:r>
                </w:p>
                <w:p w14:paraId="2BA4BB3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("&lt;/body&gt;");</w:t>
                  </w:r>
                </w:p>
                <w:p w14:paraId="69AF6CD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client.println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("&lt;/html&gt;");</w:t>
                  </w:r>
                </w:p>
                <w:p w14:paraId="09F087D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      </w:t>
                  </w:r>
                </w:p>
                <w:p w14:paraId="6B9750D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break;</w:t>
                  </w:r>
                </w:p>
                <w:p w14:paraId="270521D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}</w:t>
                  </w:r>
                </w:p>
                <w:p w14:paraId="0AF132D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  <w:p w14:paraId="623933BB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}</w:t>
                  </w:r>
                </w:p>
                <w:p w14:paraId="478278E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}</w:t>
                  </w:r>
                </w:p>
                <w:p w14:paraId="73652C4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// Give the web browser time to receive the data.</w:t>
                  </w:r>
                </w:p>
                <w:p w14:paraId="0B6185E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delay(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1);</w:t>
                  </w:r>
                </w:p>
                <w:p w14:paraId="3759BE9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// Close the connection:</w:t>
                  </w:r>
                </w:p>
                <w:p w14:paraId="08F2578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client.stop</w:t>
                  </w:r>
                  <w:proofErr w:type="spellEnd"/>
                  <w:proofErr w:type="gramEnd"/>
                  <w:r w:rsidRPr="00CE2C6F">
                    <w:rPr>
                      <w:sz w:val="16"/>
                      <w:szCs w:val="16"/>
                    </w:rPr>
                    <w:t>();</w:t>
                  </w:r>
                </w:p>
                <w:p w14:paraId="54142B8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// Open the objects which are selected by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Arduinautomotion.php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 xml:space="preserve"> (such 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as  internal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 xml:space="preserve"> filter or external filter in the Aquarium or irrigation system in the Plant).</w:t>
                  </w:r>
                </w:p>
                <w:p w14:paraId="24D7E72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("?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airpump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pumpIsOn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09CC0469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pump, LOW);</w:t>
                  </w:r>
                </w:p>
                <w:p w14:paraId="72D1F4E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7BAE1E8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else 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("?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airpump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pumpIsOff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61D7348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pump, HIGH);</w:t>
                  </w:r>
                </w:p>
                <w:p w14:paraId="1807247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650FBC8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("&amp;lamp=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lampIsOn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27BF8CB0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lamp, LOW);</w:t>
                  </w:r>
                </w:p>
                <w:p w14:paraId="7A84FE0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5B120DF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else 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("&amp;lamp=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lampIsOff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5EAE71D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lamp, HIGH);</w:t>
                  </w:r>
                </w:p>
                <w:p w14:paraId="6552B01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3039E11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("&amp;feed=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feedIsOn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377CB919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feed, LOW);</w:t>
                  </w:r>
                </w:p>
                <w:p w14:paraId="46D5BF1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1110820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else 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("&amp;feed=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feedIsOff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415890D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feed, HIGH);</w:t>
                  </w:r>
                </w:p>
                <w:p w14:paraId="7DB8990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2DD4CD4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("&amp;heater=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heaterIsOn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57D5291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heater, LOW);</w:t>
                  </w:r>
                </w:p>
                <w:p w14:paraId="2796259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462C90E2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else 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("&amp;heater=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heaterIsOff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36BEFA14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heater, HIGH);</w:t>
                  </w:r>
                </w:p>
                <w:p w14:paraId="578CB22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4B9B305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filterex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exIsOn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1B99B5C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End"/>
                  <w:r w:rsidRPr="00CE2C6F">
                    <w:rPr>
                      <w:sz w:val="16"/>
                      <w:szCs w:val="16"/>
                    </w:rPr>
                    <w:t>filterex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, LOW);</w:t>
                  </w:r>
                </w:p>
                <w:p w14:paraId="72E01E2F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1AF2F16E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else 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filterex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exIsOff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7524C24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End"/>
                  <w:r w:rsidRPr="00CE2C6F">
                    <w:rPr>
                      <w:sz w:val="16"/>
                      <w:szCs w:val="16"/>
                    </w:rPr>
                    <w:t>filterex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, HIGH);</w:t>
                  </w:r>
                </w:p>
                <w:p w14:paraId="1E3E1C46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4FCF744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filterin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inIsOn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64ACD99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End"/>
                  <w:r w:rsidRPr="00CE2C6F">
                    <w:rPr>
                      <w:sz w:val="16"/>
                      <w:szCs w:val="16"/>
                    </w:rPr>
                    <w:t>filterin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, LOW);</w:t>
                  </w:r>
                </w:p>
                <w:p w14:paraId="5624D4EA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5E090B65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else 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filterin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inIsOff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1C06FB3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spellStart"/>
                  <w:proofErr w:type="gramEnd"/>
                  <w:r w:rsidRPr="00CE2C6F">
                    <w:rPr>
                      <w:sz w:val="16"/>
                      <w:szCs w:val="16"/>
                    </w:rPr>
                    <w:t>filterin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, HIGH);</w:t>
                  </w:r>
                </w:p>
                <w:p w14:paraId="52E0E29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1861CB1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("&amp;irrigation=start")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7AB9247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irrigation, LOW);</w:t>
                  </w:r>
                </w:p>
                <w:p w14:paraId="2BB80341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4D61A65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else if (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readString.indexOf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("&amp;irrigation=stop") &gt;</w:t>
                  </w:r>
                  <w:proofErr w:type="gramStart"/>
                  <w:r w:rsidRPr="00CE2C6F">
                    <w:rPr>
                      <w:sz w:val="16"/>
                      <w:szCs w:val="16"/>
                    </w:rPr>
                    <w:t>0){</w:t>
                  </w:r>
                  <w:proofErr w:type="gramEnd"/>
                </w:p>
                <w:p w14:paraId="3637F7C8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    </w:t>
                  </w:r>
                  <w:proofErr w:type="spellStart"/>
                  <w:proofErr w:type="gramStart"/>
                  <w:r w:rsidRPr="00CE2C6F">
                    <w:rPr>
                      <w:sz w:val="16"/>
                      <w:szCs w:val="16"/>
                    </w:rPr>
                    <w:t>digitalWrite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</w:t>
                  </w:r>
                  <w:proofErr w:type="gramEnd"/>
                  <w:r w:rsidRPr="00CE2C6F">
                    <w:rPr>
                      <w:sz w:val="16"/>
                      <w:szCs w:val="16"/>
                    </w:rPr>
                    <w:t>irrigation, HIGH);</w:t>
                  </w:r>
                </w:p>
                <w:p w14:paraId="1C297DC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}</w:t>
                  </w:r>
                </w:p>
                <w:p w14:paraId="7ECA6DF7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         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readString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="";</w:t>
                  </w:r>
                </w:p>
                <w:p w14:paraId="36E98B8D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 xml:space="preserve">    </w:t>
                  </w:r>
                  <w:proofErr w:type="spellStart"/>
                  <w:r w:rsidRPr="00CE2C6F">
                    <w:rPr>
                      <w:sz w:val="16"/>
                      <w:szCs w:val="16"/>
                    </w:rPr>
                    <w:t>Serial.println</w:t>
                  </w:r>
                  <w:proofErr w:type="spellEnd"/>
                  <w:r w:rsidRPr="00CE2C6F">
                    <w:rPr>
                      <w:sz w:val="16"/>
                      <w:szCs w:val="16"/>
                    </w:rPr>
                    <w:t>("client disconnected");</w:t>
                  </w:r>
                </w:p>
                <w:p w14:paraId="389B6C9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  }</w:t>
                  </w:r>
                </w:p>
                <w:p w14:paraId="3DA120C3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  <w:r w:rsidRPr="00CE2C6F">
                    <w:rPr>
                      <w:sz w:val="16"/>
                      <w:szCs w:val="16"/>
                    </w:rPr>
                    <w:t>}</w:t>
                  </w:r>
                </w:p>
                <w:p w14:paraId="2A4C585C" w14:textId="77777777" w:rsidR="00CE2C6F" w:rsidRPr="00CE2C6F" w:rsidRDefault="00CE2C6F" w:rsidP="00CE2C6F">
                  <w:pPr>
                    <w:tabs>
                      <w:tab w:val="left" w:pos="1844"/>
                    </w:tabs>
                    <w:rPr>
                      <w:sz w:val="16"/>
                      <w:szCs w:val="16"/>
                    </w:rPr>
                  </w:pPr>
                </w:p>
              </w:tc>
            </w:tr>
          </w:tbl>
          <w:p w14:paraId="1F3829D3" w14:textId="6B515D07" w:rsidR="00CE2C6F" w:rsidRPr="00CE2C6F" w:rsidRDefault="00CE2C6F" w:rsidP="00CE2C6F">
            <w:pPr>
              <w:tabs>
                <w:tab w:val="left" w:pos="1844"/>
              </w:tabs>
              <w:rPr>
                <w:sz w:val="16"/>
                <w:szCs w:val="16"/>
              </w:rPr>
            </w:pPr>
          </w:p>
        </w:tc>
        <w:tc>
          <w:tcPr>
            <w:tcW w:w="8632" w:type="dxa"/>
            <w:tcBorders>
              <w:bottom w:val="single" w:sz="18" w:space="0" w:color="476166" w:themeColor="accent1"/>
            </w:tcBorders>
          </w:tcPr>
          <w:p w14:paraId="0813B206" w14:textId="60CFCEAA" w:rsidR="00CE2C6F" w:rsidRPr="0048120C" w:rsidRDefault="00CE2C6F" w:rsidP="00CE2C6F">
            <w:pPr>
              <w:pStyle w:val="Quote"/>
            </w:pPr>
            <w:r w:rsidRPr="001D026A">
              <w:rPr>
                <w:rFonts w:ascii="Consolas" w:hAnsi="Consolas"/>
                <w:color w:val="CCCCCC"/>
                <w:sz w:val="21"/>
                <w:szCs w:val="21"/>
              </w:rPr>
              <w:lastRenderedPageBreak/>
              <w:t> </w:t>
            </w:r>
          </w:p>
        </w:tc>
        <w:tc>
          <w:tcPr>
            <w:tcW w:w="1079" w:type="dxa"/>
            <w:gridSpan w:val="2"/>
          </w:tcPr>
          <w:p w14:paraId="76A13711" w14:textId="77777777" w:rsidR="00CE2C6F" w:rsidRDefault="00CE2C6F" w:rsidP="00CE2C6F"/>
        </w:tc>
      </w:tr>
      <w:tr w:rsidR="00CE2C6F" w14:paraId="46096F67" w14:textId="77777777" w:rsidTr="00CE2C6F">
        <w:trPr>
          <w:trHeight w:val="339"/>
        </w:trPr>
        <w:tc>
          <w:tcPr>
            <w:tcW w:w="1080" w:type="dxa"/>
          </w:tcPr>
          <w:p w14:paraId="6D88364C" w14:textId="77777777" w:rsidR="00CE2C6F" w:rsidRDefault="00CE2C6F"/>
        </w:tc>
        <w:tc>
          <w:tcPr>
            <w:tcW w:w="8632" w:type="dxa"/>
          </w:tcPr>
          <w:p w14:paraId="209D68AD" w14:textId="77777777" w:rsidR="00CE2C6F" w:rsidRDefault="00CE2C6F"/>
        </w:tc>
        <w:tc>
          <w:tcPr>
            <w:tcW w:w="8640" w:type="dxa"/>
            <w:gridSpan w:val="2"/>
          </w:tcPr>
          <w:p w14:paraId="1D97EB8F" w14:textId="48A943DE" w:rsidR="00CE2C6F" w:rsidRDefault="00CE2C6F"/>
        </w:tc>
        <w:tc>
          <w:tcPr>
            <w:tcW w:w="1071" w:type="dxa"/>
          </w:tcPr>
          <w:p w14:paraId="6834A0CB" w14:textId="77777777" w:rsidR="00CE2C6F" w:rsidRDefault="00CE2C6F"/>
        </w:tc>
      </w:tr>
      <w:tr w:rsidR="00CE2C6F" w14:paraId="07EDCD80" w14:textId="77777777" w:rsidTr="00CE2C6F">
        <w:tc>
          <w:tcPr>
            <w:tcW w:w="1080" w:type="dxa"/>
          </w:tcPr>
          <w:p w14:paraId="73038C38" w14:textId="77777777" w:rsidR="00CE2C6F" w:rsidRDefault="00CE2C6F"/>
        </w:tc>
        <w:tc>
          <w:tcPr>
            <w:tcW w:w="8632" w:type="dxa"/>
          </w:tcPr>
          <w:p w14:paraId="216D59B8" w14:textId="77777777" w:rsidR="00CE2C6F" w:rsidRPr="004909D9" w:rsidRDefault="00CE2C6F">
            <w:pPr>
              <w:rPr>
                <w:noProof/>
                <w:lang w:val="en-AU" w:eastAsia="en-AU"/>
              </w:rPr>
            </w:pPr>
          </w:p>
        </w:tc>
        <w:tc>
          <w:tcPr>
            <w:tcW w:w="8632" w:type="dxa"/>
          </w:tcPr>
          <w:p w14:paraId="6A273D52" w14:textId="29ED6B6A" w:rsidR="00CE2C6F" w:rsidRDefault="00CE2C6F"/>
        </w:tc>
        <w:tc>
          <w:tcPr>
            <w:tcW w:w="1079" w:type="dxa"/>
            <w:gridSpan w:val="2"/>
          </w:tcPr>
          <w:p w14:paraId="7E687217" w14:textId="77777777" w:rsidR="00CE2C6F" w:rsidRDefault="00CE2C6F"/>
        </w:tc>
      </w:tr>
    </w:tbl>
    <w:p w14:paraId="48F165C4" w14:textId="77777777" w:rsidR="0048120C" w:rsidRDefault="0048120C"/>
    <w:p w14:paraId="6FD9E7DE" w14:textId="78B8A2A4" w:rsidR="003F238F" w:rsidRDefault="003F238F"/>
    <w:p w14:paraId="7E77E15A" w14:textId="2DE6F8A6" w:rsidR="004F7054" w:rsidRPr="004F7054" w:rsidRDefault="003F238F" w:rsidP="004F7054">
      <w:r>
        <w:br w:type="page"/>
      </w:r>
      <w:r w:rsidR="004F7054" w:rsidRPr="004F7054">
        <w:rPr>
          <w:noProof/>
        </w:rPr>
        <w:lastRenderedPageBreak/>
        <w:drawing>
          <wp:inline distT="0" distB="0" distL="0" distR="0" wp14:anchorId="000943BA" wp14:editId="171F40AF">
            <wp:extent cx="6604000" cy="3079750"/>
            <wp:effectExtent l="0" t="0" r="6350" b="6350"/>
            <wp:docPr id="20576635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165" cy="309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D1D7" w14:textId="580D2F09" w:rsidR="003F238F" w:rsidRDefault="003F238F"/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80"/>
        <w:gridCol w:w="8632"/>
        <w:gridCol w:w="8"/>
        <w:gridCol w:w="1071"/>
      </w:tblGrid>
      <w:tr w:rsidR="003F238F" w:rsidRPr="003F238F" w14:paraId="6AA60E99" w14:textId="77777777" w:rsidTr="00CF76A7">
        <w:trPr>
          <w:trHeight w:val="6254"/>
        </w:trPr>
        <w:tc>
          <w:tcPr>
            <w:tcW w:w="1080" w:type="dxa"/>
          </w:tcPr>
          <w:p w14:paraId="1BD4B5A1" w14:textId="77777777" w:rsidR="003F238F" w:rsidRPr="003F238F" w:rsidRDefault="003F238F" w:rsidP="003F238F"/>
        </w:tc>
        <w:tc>
          <w:tcPr>
            <w:tcW w:w="8632" w:type="dxa"/>
            <w:tcBorders>
              <w:bottom w:val="single" w:sz="18" w:space="0" w:color="476166" w:themeColor="accent1"/>
            </w:tcBorders>
          </w:tcPr>
          <w:p w14:paraId="0CF2899F" w14:textId="47BA6F18" w:rsidR="003F238F" w:rsidRDefault="004F7054" w:rsidP="004F7054">
            <w:pPr>
              <w:bidi/>
              <w:rPr>
                <w:b/>
                <w:bCs/>
                <w:color w:val="476166" w:themeColor="accent1"/>
                <w:sz w:val="16"/>
                <w:szCs w:val="16"/>
                <w:rtl/>
                <w:lang w:bidi="fa-IR"/>
              </w:rPr>
            </w:pPr>
            <w:r>
              <w:rPr>
                <w:rFonts w:hint="cs"/>
                <w:color w:val="476166" w:themeColor="accent1"/>
                <w:rtl/>
                <w:lang w:bidi="fa-IR"/>
              </w:rPr>
              <w:t xml:space="preserve">در این قسمت شما تنها کد </w:t>
            </w:r>
            <w:proofErr w:type="spellStart"/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ArduinoSide</w:t>
            </w:r>
            <w:proofErr w:type="spellEnd"/>
            <w:r>
              <w:rPr>
                <w:rFonts w:hint="cs"/>
                <w:b/>
                <w:bCs/>
                <w:color w:val="476166" w:themeColor="accent1"/>
                <w:rtl/>
                <w:lang w:bidi="fa-IR"/>
              </w:rPr>
              <w:t xml:space="preserve"> مشاهده کردید و برای جلوگیری از پیچیدگی و طولانی شدن متن ارایه بقیه کد ها که شامل 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html</w:t>
            </w:r>
            <w:r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proofErr w:type="spellStart"/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css</w:t>
            </w:r>
            <w:proofErr w:type="spellEnd"/>
            <w:r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proofErr w:type="spellStart"/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php</w:t>
            </w:r>
            <w:proofErr w:type="spellEnd"/>
            <w:r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>
              <w:rPr>
                <w:rFonts w:hint="cs"/>
                <w:b/>
                <w:bCs/>
                <w:color w:val="476166" w:themeColor="accent1"/>
                <w:rtl/>
                <w:lang w:bidi="fa-IR"/>
              </w:rPr>
              <w:t xml:space="preserve"> هستند را در گیت هاب به آدرس </w:t>
            </w:r>
            <w:r w:rsidRPr="00DF1D13">
              <w:rPr>
                <w:b/>
                <w:bCs/>
                <w:color w:val="FFF301"/>
                <w:sz w:val="16"/>
                <w:szCs w:val="16"/>
                <w:highlight w:val="black"/>
                <w:lang w:bidi="fa-IR"/>
              </w:rPr>
              <w:t>github.com/amirazadi1380</w:t>
            </w:r>
            <w:r w:rsidRPr="00DF1D13">
              <w:rPr>
                <w:b/>
                <w:bCs/>
                <w:color w:val="F8F16E"/>
                <w:sz w:val="16"/>
                <w:szCs w:val="16"/>
                <w:lang w:bidi="fa-IR"/>
              </w:rPr>
              <w:t xml:space="preserve"> </w:t>
            </w:r>
            <w:r w:rsidRPr="00DF1D13">
              <w:rPr>
                <w:rFonts w:hint="cs"/>
                <w:b/>
                <w:bCs/>
                <w:color w:val="F8F16E"/>
                <w:sz w:val="16"/>
                <w:szCs w:val="16"/>
                <w:rtl/>
                <w:lang w:bidi="fa-IR"/>
              </w:rPr>
              <w:t xml:space="preserve"> </w:t>
            </w:r>
          </w:p>
          <w:p w14:paraId="44268B0E" w14:textId="4B76ABB8" w:rsidR="004F7054" w:rsidRDefault="004F7054" w:rsidP="004F7054">
            <w:pPr>
              <w:bidi/>
              <w:rPr>
                <w:b/>
                <w:bCs/>
                <w:color w:val="476166" w:themeColor="accent1"/>
                <w:rtl/>
                <w:lang w:bidi="fa-IR"/>
              </w:rPr>
            </w:pPr>
            <w:r>
              <w:rPr>
                <w:rFonts w:hint="cs"/>
                <w:b/>
                <w:bCs/>
                <w:color w:val="476166" w:themeColor="accent1"/>
                <w:rtl/>
                <w:lang w:bidi="fa-IR"/>
              </w:rPr>
              <w:t>آپلود کرده ام.)</w:t>
            </w:r>
          </w:p>
          <w:p w14:paraId="52165229" w14:textId="77777777" w:rsidR="004F7054" w:rsidRDefault="004F7054" w:rsidP="004F7054">
            <w:pPr>
              <w:bidi/>
              <w:rPr>
                <w:b/>
                <w:bCs/>
                <w:color w:val="476166" w:themeColor="accent1"/>
                <w:rtl/>
                <w:lang w:bidi="fa-IR"/>
              </w:rPr>
            </w:pPr>
          </w:p>
          <w:p w14:paraId="109B615C" w14:textId="77777777" w:rsidR="004F7054" w:rsidRPr="004F7054" w:rsidRDefault="004F7054" w:rsidP="004F7054">
            <w:pPr>
              <w:bidi/>
              <w:jc w:val="center"/>
              <w:rPr>
                <w:b/>
                <w:bCs/>
                <w:color w:val="476166" w:themeColor="accent1"/>
                <w:sz w:val="52"/>
                <w:szCs w:val="52"/>
                <w:rtl/>
              </w:rPr>
            </w:pPr>
            <w:r w:rsidRPr="004F7054">
              <w:rPr>
                <w:b/>
                <w:bCs/>
                <w:color w:val="476166" w:themeColor="accent1"/>
                <w:sz w:val="52"/>
                <w:szCs w:val="52"/>
                <w:rtl/>
              </w:rPr>
              <w:t>نکات ضروری در تعریف توابع و بخش‌های مهم کد</w:t>
            </w:r>
          </w:p>
          <w:p w14:paraId="6D9E4C7D" w14:textId="77777777" w:rsidR="004F7054" w:rsidRPr="004F7054" w:rsidRDefault="004F7054" w:rsidP="004F7054">
            <w:pPr>
              <w:bidi/>
              <w:rPr>
                <w:b/>
                <w:bCs/>
                <w:color w:val="476166" w:themeColor="accent1"/>
                <w:lang w:bidi="fa-IR"/>
              </w:rPr>
            </w:pPr>
          </w:p>
          <w:p w14:paraId="33F2CF41" w14:textId="77777777" w:rsidR="004F7054" w:rsidRPr="004F7054" w:rsidRDefault="004F7054" w:rsidP="004F7054">
            <w:pPr>
              <w:numPr>
                <w:ilvl w:val="0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اتصال به شبکه اترنت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:</w:t>
            </w:r>
          </w:p>
          <w:p w14:paraId="0505B95F" w14:textId="77777777" w:rsidR="004F7054" w:rsidRDefault="004F7054" w:rsidP="004F7054">
            <w:pPr>
              <w:numPr>
                <w:ilvl w:val="1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برای اتصال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Arduino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rtl/>
              </w:rPr>
              <w:t>به شبکه، باید آدرس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MAC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rtl/>
              </w:rPr>
              <w:t>و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IP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rtl/>
              </w:rPr>
              <w:t>مشخص شود. سپس با استفاده از دستوراتی، ارتباط اترنت و سرور آغاز می‌شود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.</w:t>
            </w:r>
          </w:p>
          <w:p w14:paraId="30599445" w14:textId="77777777" w:rsidR="004F7054" w:rsidRPr="004F7054" w:rsidRDefault="004F7054" w:rsidP="004F7054">
            <w:pPr>
              <w:bidi/>
              <w:ind w:left="1440"/>
              <w:rPr>
                <w:b/>
                <w:bCs/>
                <w:color w:val="476166" w:themeColor="accent1"/>
                <w:lang w:bidi="fa-IR"/>
              </w:rPr>
            </w:pPr>
          </w:p>
          <w:p w14:paraId="47A5334C" w14:textId="77777777" w:rsidR="004F7054" w:rsidRPr="004F7054" w:rsidRDefault="004F7054" w:rsidP="004F7054">
            <w:pPr>
              <w:numPr>
                <w:ilvl w:val="0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تعریف و پیکربندی پین‌های ورودی و خروجی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:</w:t>
            </w:r>
          </w:p>
          <w:p w14:paraId="27ADD6E2" w14:textId="6CEBB93C" w:rsidR="004F7054" w:rsidRDefault="004F7054" w:rsidP="004F7054">
            <w:pPr>
              <w:numPr>
                <w:ilvl w:val="1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پین‌هایی که به رله‌ها و سنسورها متصل هستند، به عنوان ورودی یا خروجی تعریف می‌شوند. همچنین وضعیت پیش‌فرض آنها تعیین می‌شود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(</w:t>
            </w:r>
            <w:r w:rsidRPr="004F7054">
              <w:rPr>
                <w:b/>
                <w:bCs/>
                <w:color w:val="476166" w:themeColor="accent1"/>
                <w:rtl/>
              </w:rPr>
              <w:t xml:space="preserve">به عنوان مثال، 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HIGH</w:t>
            </w:r>
            <w:r>
              <w:rPr>
                <w:rFonts w:hint="cs"/>
                <w:b/>
                <w:bCs/>
                <w:color w:val="476166" w:themeColor="accent1"/>
                <w:sz w:val="20"/>
                <w:szCs w:val="20"/>
                <w:rtl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rtl/>
              </w:rPr>
              <w:t>برای غیرفعال بودن رله‌ها</w:t>
            </w:r>
          </w:p>
          <w:p w14:paraId="48816318" w14:textId="77777777" w:rsidR="004F7054" w:rsidRPr="004F7054" w:rsidRDefault="004F7054" w:rsidP="004F7054">
            <w:pPr>
              <w:bidi/>
              <w:ind w:left="1440"/>
              <w:rPr>
                <w:b/>
                <w:bCs/>
                <w:color w:val="476166" w:themeColor="accent1"/>
                <w:lang w:bidi="fa-IR"/>
              </w:rPr>
            </w:pPr>
          </w:p>
          <w:p w14:paraId="531961A2" w14:textId="77777777" w:rsidR="004F7054" w:rsidRPr="004F7054" w:rsidRDefault="004F7054" w:rsidP="004F7054">
            <w:pPr>
              <w:numPr>
                <w:ilvl w:val="0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خواندن داده‌ها از سنسورها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:</w:t>
            </w:r>
          </w:p>
          <w:p w14:paraId="0FC37346" w14:textId="4F44C90A" w:rsidR="004F7054" w:rsidRDefault="004F7054" w:rsidP="004F7054">
            <w:pPr>
              <w:numPr>
                <w:ilvl w:val="1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در حلقه اصلی کد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(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loop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)</w:t>
            </w:r>
            <w:r w:rsidRPr="004F7054">
              <w:rPr>
                <w:b/>
                <w:bCs/>
                <w:color w:val="476166" w:themeColor="accent1"/>
                <w:rtl/>
              </w:rPr>
              <w:t>، مقادیر سنسورها خوانده می‌شود. این شامل دما و رطوبت از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DHT11</w:t>
            </w:r>
            <w:r>
              <w:rPr>
                <w:rFonts w:hint="cs"/>
                <w:b/>
                <w:bCs/>
                <w:color w:val="476166" w:themeColor="accent1"/>
                <w:sz w:val="20"/>
                <w:szCs w:val="20"/>
                <w:rtl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rtl/>
              </w:rPr>
              <w:t>، و مقادیر مختلف از سنسورهای آنالوگ مانند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>
              <w:rPr>
                <w:rFonts w:hint="cs"/>
                <w:b/>
                <w:bCs/>
                <w:color w:val="476166" w:themeColor="accent1"/>
                <w:rtl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LDR</w:t>
            </w:r>
            <w:r w:rsidRPr="004F7054">
              <w:rPr>
                <w:b/>
                <w:bCs/>
                <w:color w:val="476166" w:themeColor="accent1"/>
                <w:rtl/>
              </w:rPr>
              <w:t>، سنسور شعله، و سنسور گاز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MQ4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rtl/>
              </w:rPr>
              <w:t>می‌شود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.</w:t>
            </w:r>
          </w:p>
          <w:p w14:paraId="5839B5A9" w14:textId="77777777" w:rsidR="004F7054" w:rsidRPr="004F7054" w:rsidRDefault="004F7054" w:rsidP="004F7054">
            <w:pPr>
              <w:bidi/>
              <w:ind w:left="1440"/>
              <w:rPr>
                <w:b/>
                <w:bCs/>
                <w:color w:val="476166" w:themeColor="accent1"/>
                <w:lang w:bidi="fa-IR"/>
              </w:rPr>
            </w:pPr>
          </w:p>
          <w:p w14:paraId="5829FBBA" w14:textId="77777777" w:rsidR="004F7054" w:rsidRPr="004F7054" w:rsidRDefault="004F7054" w:rsidP="004F7054">
            <w:pPr>
              <w:numPr>
                <w:ilvl w:val="0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برقراری ارتباط با کلاینت‌ها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:</w:t>
            </w:r>
          </w:p>
          <w:p w14:paraId="5DAAEA5B" w14:textId="0CE0DA69" w:rsidR="004F7054" w:rsidRDefault="004F7054" w:rsidP="004F7054">
            <w:pPr>
              <w:numPr>
                <w:ilvl w:val="1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وقتی یک کلاینت به سرور اترنت متصل می‌شود، درخواست‌های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sz w:val="20"/>
                <w:szCs w:val="20"/>
                <w:lang w:bidi="fa-IR"/>
              </w:rPr>
              <w:t>HTTP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 xml:space="preserve"> </w:t>
            </w:r>
            <w:r w:rsidRPr="004F7054">
              <w:rPr>
                <w:b/>
                <w:bCs/>
                <w:color w:val="476166" w:themeColor="accent1"/>
                <w:rtl/>
              </w:rPr>
              <w:t>دریافت و پردازش می‌شود. سپس داده‌های سنسورها به عنوان پاسخ به کلاینت ارسال می‌شود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.</w:t>
            </w:r>
          </w:p>
          <w:p w14:paraId="6E53BABF" w14:textId="77777777" w:rsidR="004F7054" w:rsidRPr="004F7054" w:rsidRDefault="004F7054" w:rsidP="004F7054">
            <w:pPr>
              <w:bidi/>
              <w:ind w:left="1440"/>
              <w:rPr>
                <w:b/>
                <w:bCs/>
                <w:color w:val="476166" w:themeColor="accent1"/>
                <w:lang w:bidi="fa-IR"/>
              </w:rPr>
            </w:pPr>
          </w:p>
          <w:p w14:paraId="00ED9275" w14:textId="77777777" w:rsidR="004F7054" w:rsidRPr="004F7054" w:rsidRDefault="004F7054" w:rsidP="004F7054">
            <w:pPr>
              <w:numPr>
                <w:ilvl w:val="0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کنترل دستگاه‌ها بر اساس دستورات دریافتی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:</w:t>
            </w:r>
          </w:p>
          <w:p w14:paraId="35184D79" w14:textId="77777777" w:rsidR="004F7054" w:rsidRPr="004F7054" w:rsidRDefault="004F7054" w:rsidP="004F7054">
            <w:pPr>
              <w:numPr>
                <w:ilvl w:val="1"/>
                <w:numId w:val="7"/>
              </w:numPr>
              <w:bidi/>
              <w:rPr>
                <w:b/>
                <w:bCs/>
                <w:color w:val="476166" w:themeColor="accent1"/>
                <w:lang w:bidi="fa-IR"/>
              </w:rPr>
            </w:pPr>
            <w:r w:rsidRPr="004F7054">
              <w:rPr>
                <w:b/>
                <w:bCs/>
                <w:color w:val="476166" w:themeColor="accent1"/>
                <w:rtl/>
              </w:rPr>
              <w:t>دستورات ارسالی از وبسایت برای کنترل دستگاه‌ها (مانند پمپ هوا، لامپ، و سیستم آبیاری) پردازش می‌شود و بر اساس این دستورات، رله‌ها و دستگاه‌های متصل فعال یا غیرفعال می‌شوند</w:t>
            </w:r>
            <w:r w:rsidRPr="004F7054">
              <w:rPr>
                <w:b/>
                <w:bCs/>
                <w:color w:val="476166" w:themeColor="accent1"/>
                <w:lang w:bidi="fa-IR"/>
              </w:rPr>
              <w:t>.</w:t>
            </w:r>
          </w:p>
          <w:p w14:paraId="4A48AD17" w14:textId="7768A066" w:rsidR="004F7054" w:rsidRPr="003F238F" w:rsidRDefault="004F7054" w:rsidP="004F7054">
            <w:pPr>
              <w:bidi/>
              <w:rPr>
                <w:b/>
                <w:bCs/>
                <w:color w:val="476166" w:themeColor="accent1"/>
                <w:rtl/>
                <w:lang w:bidi="fa-IR"/>
              </w:rPr>
            </w:pPr>
            <w:r>
              <w:rPr>
                <w:rFonts w:hint="cs"/>
                <w:b/>
                <w:bCs/>
                <w:color w:val="476166" w:themeColor="accent1"/>
                <w:rtl/>
                <w:lang w:bidi="fa-IR"/>
              </w:rPr>
              <w:t xml:space="preserve"> </w:t>
            </w:r>
          </w:p>
        </w:tc>
        <w:tc>
          <w:tcPr>
            <w:tcW w:w="1079" w:type="dxa"/>
            <w:gridSpan w:val="2"/>
          </w:tcPr>
          <w:p w14:paraId="61252FC2" w14:textId="14F66468" w:rsidR="003F238F" w:rsidRPr="003F238F" w:rsidRDefault="004F7054" w:rsidP="003F238F">
            <w:r>
              <w:rPr>
                <w:rFonts w:hint="cs"/>
                <w:rtl/>
              </w:rPr>
              <w:t>(</w:t>
            </w:r>
          </w:p>
        </w:tc>
      </w:tr>
      <w:tr w:rsidR="003F238F" w:rsidRPr="003F238F" w14:paraId="6E61D5F8" w14:textId="77777777" w:rsidTr="00CF76A7">
        <w:trPr>
          <w:trHeight w:val="339"/>
        </w:trPr>
        <w:tc>
          <w:tcPr>
            <w:tcW w:w="1080" w:type="dxa"/>
          </w:tcPr>
          <w:p w14:paraId="7F8AFDB6" w14:textId="77777777" w:rsidR="003F238F" w:rsidRPr="003F238F" w:rsidRDefault="003F238F" w:rsidP="003F238F"/>
        </w:tc>
        <w:tc>
          <w:tcPr>
            <w:tcW w:w="8640" w:type="dxa"/>
            <w:gridSpan w:val="2"/>
          </w:tcPr>
          <w:p w14:paraId="1234322B" w14:textId="77777777" w:rsidR="003F238F" w:rsidRPr="003F238F" w:rsidRDefault="003F238F" w:rsidP="003F238F"/>
        </w:tc>
        <w:tc>
          <w:tcPr>
            <w:tcW w:w="1071" w:type="dxa"/>
          </w:tcPr>
          <w:p w14:paraId="7775699E" w14:textId="77777777" w:rsidR="003F238F" w:rsidRPr="003F238F" w:rsidRDefault="003F238F" w:rsidP="003F238F"/>
        </w:tc>
      </w:tr>
      <w:tr w:rsidR="003F238F" w:rsidRPr="003F238F" w14:paraId="42B979EC" w14:textId="77777777" w:rsidTr="00CF76A7">
        <w:tc>
          <w:tcPr>
            <w:tcW w:w="1080" w:type="dxa"/>
          </w:tcPr>
          <w:p w14:paraId="3A5A89CC" w14:textId="77777777" w:rsidR="003F238F" w:rsidRPr="003F238F" w:rsidRDefault="003F238F" w:rsidP="003F238F"/>
        </w:tc>
        <w:tc>
          <w:tcPr>
            <w:tcW w:w="8632" w:type="dxa"/>
          </w:tcPr>
          <w:p w14:paraId="3E6536F1" w14:textId="22A685B1" w:rsidR="003F238F" w:rsidRPr="003F238F" w:rsidRDefault="003F238F" w:rsidP="003F238F"/>
        </w:tc>
        <w:tc>
          <w:tcPr>
            <w:tcW w:w="1079" w:type="dxa"/>
            <w:gridSpan w:val="2"/>
          </w:tcPr>
          <w:p w14:paraId="4BF9A19A" w14:textId="77777777" w:rsidR="003F238F" w:rsidRPr="003F238F" w:rsidRDefault="003F238F" w:rsidP="003F238F"/>
        </w:tc>
      </w:tr>
    </w:tbl>
    <w:p w14:paraId="5E44719A" w14:textId="486C7943" w:rsidR="003F238F" w:rsidRDefault="003F238F"/>
    <w:p w14:paraId="33059883" w14:textId="03E06EA3" w:rsidR="003F238F" w:rsidRDefault="003F238F"/>
    <w:p w14:paraId="54010635" w14:textId="77777777" w:rsidR="003F238F" w:rsidRDefault="003F238F">
      <w:r>
        <w:br w:type="page"/>
      </w:r>
    </w:p>
    <w:p w14:paraId="26E03F12" w14:textId="77777777" w:rsidR="00EB7C2B" w:rsidRDefault="00EB7C2B"/>
    <w:p w14:paraId="15A11D6C" w14:textId="77777777" w:rsidR="00EB7C2B" w:rsidRDefault="00EB7C2B"/>
    <w:p w14:paraId="2EA2D008" w14:textId="28E14014" w:rsidR="004F7054" w:rsidRDefault="006D6298" w:rsidP="006D6298">
      <w:pPr>
        <w:jc w:val="center"/>
        <w:rPr>
          <w:rFonts w:cs="Times New Roman"/>
          <w:b/>
          <w:bCs/>
          <w:sz w:val="56"/>
          <w:szCs w:val="56"/>
          <w:rtl/>
        </w:rPr>
      </w:pPr>
      <w:r w:rsidRPr="006D6298">
        <w:rPr>
          <w:rFonts w:cs="Times New Roman" w:hint="cs"/>
          <w:b/>
          <w:bCs/>
          <w:sz w:val="56"/>
          <w:szCs w:val="56"/>
          <w:rtl/>
        </w:rPr>
        <w:t>آیتم های مورد نیاز برای پروژه کنترلر</w:t>
      </w:r>
    </w:p>
    <w:p w14:paraId="7320E074" w14:textId="77777777" w:rsidR="006D6298" w:rsidRPr="006D6298" w:rsidRDefault="006D6298" w:rsidP="006D6298">
      <w:pPr>
        <w:jc w:val="center"/>
        <w:rPr>
          <w:b/>
          <w:bCs/>
          <w:sz w:val="56"/>
          <w:szCs w:val="56"/>
        </w:rPr>
      </w:pPr>
    </w:p>
    <w:p w14:paraId="37139BC6" w14:textId="77777777" w:rsidR="004F7054" w:rsidRDefault="004F7054" w:rsidP="004F7054"/>
    <w:p w14:paraId="064BBEBE" w14:textId="4928A8E4" w:rsidR="004F7054" w:rsidRDefault="004F7054" w:rsidP="004F7054">
      <w:pPr>
        <w:bidi/>
        <w:rPr>
          <w:rFonts w:cs="Times New Roman"/>
          <w:b/>
          <w:bCs/>
          <w:sz w:val="52"/>
          <w:szCs w:val="52"/>
          <w:u w:val="single"/>
          <w:rtl/>
        </w:rPr>
      </w:pPr>
      <w:r w:rsidRPr="004F7054">
        <w:rPr>
          <w:rFonts w:cs="Times New Roman" w:hint="cs"/>
          <w:b/>
          <w:bCs/>
          <w:sz w:val="52"/>
          <w:szCs w:val="52"/>
          <w:u w:val="single"/>
          <w:rtl/>
        </w:rPr>
        <w:t>اجزای</w:t>
      </w:r>
      <w:r w:rsidRPr="004F7054">
        <w:rPr>
          <w:rFonts w:cs="Times New Roman"/>
          <w:b/>
          <w:bCs/>
          <w:sz w:val="52"/>
          <w:szCs w:val="52"/>
          <w:u w:val="single"/>
          <w:rtl/>
        </w:rPr>
        <w:t xml:space="preserve"> </w:t>
      </w:r>
      <w:r w:rsidRPr="004F7054">
        <w:rPr>
          <w:rFonts w:cs="Times New Roman" w:hint="cs"/>
          <w:b/>
          <w:bCs/>
          <w:sz w:val="52"/>
          <w:szCs w:val="52"/>
          <w:u w:val="single"/>
          <w:rtl/>
        </w:rPr>
        <w:t>سخت‌افزاری</w:t>
      </w:r>
    </w:p>
    <w:p w14:paraId="504B3EF0" w14:textId="656F694B" w:rsidR="006D6298" w:rsidRDefault="006D6298" w:rsidP="004F7054">
      <w:pPr>
        <w:bidi/>
        <w:rPr>
          <w:b/>
          <w:bCs/>
          <w:sz w:val="52"/>
          <w:szCs w:val="52"/>
          <w:u w:val="single"/>
          <w:rtl/>
        </w:rPr>
      </w:pPr>
    </w:p>
    <w:p w14:paraId="02A66C83" w14:textId="77777777" w:rsidR="006D6298" w:rsidRPr="006D6298" w:rsidRDefault="006D6298" w:rsidP="006D6298">
      <w:pPr>
        <w:bidi/>
        <w:rPr>
          <w:b/>
          <w:bCs/>
          <w:sz w:val="28"/>
          <w:szCs w:val="28"/>
          <w:u w:val="single"/>
        </w:rPr>
      </w:pPr>
    </w:p>
    <w:p w14:paraId="459D988F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>1. **</w:t>
      </w:r>
      <w:r w:rsidRPr="006D6298">
        <w:rPr>
          <w:rFonts w:cs="Times New Roman" w:hint="cs"/>
          <w:sz w:val="28"/>
          <w:szCs w:val="28"/>
          <w:rtl/>
        </w:rPr>
        <w:t>آردوینو</w:t>
      </w:r>
      <w:r w:rsidRPr="006D6298">
        <w:rPr>
          <w:sz w:val="28"/>
          <w:szCs w:val="28"/>
        </w:rPr>
        <w:t>**</w:t>
      </w:r>
    </w:p>
    <w:p w14:paraId="49F27DEB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Arduino UNO (×1)</w:t>
      </w:r>
    </w:p>
    <w:p w14:paraId="76D5744A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Arduino Ethernet Shield 2 (×1)</w:t>
      </w:r>
    </w:p>
    <w:p w14:paraId="75DB2581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</w:t>
      </w:r>
    </w:p>
    <w:p w14:paraId="733AB1FB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>2. **</w:t>
      </w:r>
      <w:r w:rsidRPr="006D6298">
        <w:rPr>
          <w:rFonts w:cs="Times New Roman" w:hint="cs"/>
          <w:sz w:val="28"/>
          <w:szCs w:val="28"/>
          <w:rtl/>
        </w:rPr>
        <w:t>سنسورها</w:t>
      </w:r>
      <w:r w:rsidRPr="006D6298">
        <w:rPr>
          <w:sz w:val="28"/>
          <w:szCs w:val="28"/>
        </w:rPr>
        <w:t>**</w:t>
      </w:r>
    </w:p>
    <w:p w14:paraId="2DCAEE95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سنسور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دما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و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رطوبت</w:t>
      </w:r>
      <w:r w:rsidRPr="006D6298">
        <w:rPr>
          <w:sz w:val="28"/>
          <w:szCs w:val="28"/>
        </w:rPr>
        <w:t xml:space="preserve"> DHT11 (×1)</w:t>
      </w:r>
    </w:p>
    <w:p w14:paraId="5D2FA278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سنسور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شعله</w:t>
      </w:r>
      <w:r w:rsidRPr="006D6298">
        <w:rPr>
          <w:sz w:val="28"/>
          <w:szCs w:val="28"/>
        </w:rPr>
        <w:t xml:space="preserve"> (×1)</w:t>
      </w:r>
    </w:p>
    <w:p w14:paraId="0778B55B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سنسور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گاز</w:t>
      </w:r>
      <w:r w:rsidRPr="006D6298">
        <w:rPr>
          <w:sz w:val="28"/>
          <w:szCs w:val="28"/>
        </w:rPr>
        <w:t xml:space="preserve"> MQ4 (×1)</w:t>
      </w:r>
    </w:p>
    <w:p w14:paraId="3CD21CC8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LDR (×1)</w:t>
      </w:r>
    </w:p>
    <w:p w14:paraId="63A6EB63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سنسور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رطوبت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خاک</w:t>
      </w:r>
      <w:r w:rsidRPr="006D6298">
        <w:rPr>
          <w:sz w:val="28"/>
          <w:szCs w:val="28"/>
        </w:rPr>
        <w:t xml:space="preserve"> (Hygrometer) (×3)</w:t>
      </w:r>
    </w:p>
    <w:p w14:paraId="15A120CA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</w:t>
      </w:r>
    </w:p>
    <w:p w14:paraId="6173A778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>3. **</w:t>
      </w:r>
      <w:r w:rsidRPr="006D6298">
        <w:rPr>
          <w:rFonts w:cs="Times New Roman" w:hint="cs"/>
          <w:sz w:val="28"/>
          <w:szCs w:val="28"/>
          <w:rtl/>
        </w:rPr>
        <w:t>ریله‌ها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و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بردها</w:t>
      </w:r>
      <w:r w:rsidRPr="006D6298">
        <w:rPr>
          <w:sz w:val="28"/>
          <w:szCs w:val="28"/>
        </w:rPr>
        <w:t>**</w:t>
      </w:r>
    </w:p>
    <w:p w14:paraId="2CEC8860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ریله</w:t>
      </w:r>
      <w:r w:rsidRPr="006D6298">
        <w:rPr>
          <w:rFonts w:cs="Times New Roman"/>
          <w:sz w:val="28"/>
          <w:szCs w:val="28"/>
          <w:rtl/>
        </w:rPr>
        <w:t xml:space="preserve"> 2 </w:t>
      </w:r>
      <w:r w:rsidRPr="006D6298">
        <w:rPr>
          <w:rFonts w:cs="Times New Roman" w:hint="cs"/>
          <w:sz w:val="28"/>
          <w:szCs w:val="28"/>
          <w:rtl/>
        </w:rPr>
        <w:t>کاناله</w:t>
      </w:r>
      <w:r w:rsidRPr="006D6298">
        <w:rPr>
          <w:sz w:val="28"/>
          <w:szCs w:val="28"/>
        </w:rPr>
        <w:t xml:space="preserve"> (×4)</w:t>
      </w:r>
    </w:p>
    <w:p w14:paraId="0938A64B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برد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بورد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کوچک</w:t>
      </w:r>
      <w:r w:rsidRPr="006D6298">
        <w:rPr>
          <w:sz w:val="28"/>
          <w:szCs w:val="28"/>
        </w:rPr>
        <w:t xml:space="preserve"> (×1)</w:t>
      </w:r>
    </w:p>
    <w:p w14:paraId="5D502F6F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</w:t>
      </w:r>
    </w:p>
    <w:p w14:paraId="6838AB42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>4. **</w:t>
      </w:r>
      <w:r w:rsidRPr="006D6298">
        <w:rPr>
          <w:rFonts w:cs="Times New Roman" w:hint="cs"/>
          <w:sz w:val="28"/>
          <w:szCs w:val="28"/>
          <w:rtl/>
        </w:rPr>
        <w:t>کابل‌ها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و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اتصالات</w:t>
      </w:r>
      <w:r w:rsidRPr="006D6298">
        <w:rPr>
          <w:sz w:val="28"/>
          <w:szCs w:val="28"/>
        </w:rPr>
        <w:t>**</w:t>
      </w:r>
    </w:p>
    <w:p w14:paraId="610EFF6E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کابل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روتر</w:t>
      </w:r>
      <w:r w:rsidRPr="006D6298">
        <w:rPr>
          <w:sz w:val="28"/>
          <w:szCs w:val="28"/>
        </w:rPr>
        <w:t xml:space="preserve"> ADSL (×1)</w:t>
      </w:r>
    </w:p>
    <w:p w14:paraId="176A13DA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دوشاخه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برق</w:t>
      </w:r>
      <w:r w:rsidRPr="006D6298">
        <w:rPr>
          <w:rFonts w:cs="Times New Roman"/>
          <w:sz w:val="28"/>
          <w:szCs w:val="28"/>
          <w:rtl/>
        </w:rPr>
        <w:t xml:space="preserve"> (</w:t>
      </w:r>
      <w:r w:rsidRPr="006D6298">
        <w:rPr>
          <w:rFonts w:cs="Times New Roman" w:hint="cs"/>
          <w:sz w:val="28"/>
          <w:szCs w:val="28"/>
          <w:rtl/>
        </w:rPr>
        <w:t>یک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طرفه</w:t>
      </w:r>
      <w:r w:rsidRPr="006D6298">
        <w:rPr>
          <w:rFonts w:cs="Times New Roman"/>
          <w:sz w:val="28"/>
          <w:szCs w:val="28"/>
          <w:rtl/>
        </w:rPr>
        <w:t>)</w:t>
      </w:r>
      <w:r w:rsidRPr="006D6298">
        <w:rPr>
          <w:sz w:val="28"/>
          <w:szCs w:val="28"/>
        </w:rPr>
        <w:t xml:space="preserve"> (×7)</w:t>
      </w:r>
    </w:p>
    <w:p w14:paraId="5B885375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پریز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برق</w:t>
      </w:r>
      <w:r w:rsidRPr="006D6298">
        <w:rPr>
          <w:rFonts w:cs="Times New Roman"/>
          <w:sz w:val="28"/>
          <w:szCs w:val="28"/>
          <w:rtl/>
        </w:rPr>
        <w:t xml:space="preserve"> (</w:t>
      </w:r>
      <w:r w:rsidRPr="006D6298">
        <w:rPr>
          <w:rFonts w:cs="Times New Roman" w:hint="cs"/>
          <w:sz w:val="28"/>
          <w:szCs w:val="28"/>
          <w:rtl/>
        </w:rPr>
        <w:t>یک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طرفه</w:t>
      </w:r>
      <w:r w:rsidRPr="006D6298">
        <w:rPr>
          <w:rFonts w:cs="Times New Roman"/>
          <w:sz w:val="28"/>
          <w:szCs w:val="28"/>
          <w:rtl/>
        </w:rPr>
        <w:t>)</w:t>
      </w:r>
      <w:r w:rsidRPr="006D6298">
        <w:rPr>
          <w:sz w:val="28"/>
          <w:szCs w:val="28"/>
        </w:rPr>
        <w:t xml:space="preserve"> (×7)</w:t>
      </w:r>
    </w:p>
    <w:p w14:paraId="17F6915D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</w:t>
      </w:r>
    </w:p>
    <w:p w14:paraId="693358CD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>5. **</w:t>
      </w:r>
      <w:r w:rsidRPr="006D6298">
        <w:rPr>
          <w:rFonts w:cs="Times New Roman" w:hint="cs"/>
          <w:sz w:val="28"/>
          <w:szCs w:val="28"/>
          <w:rtl/>
        </w:rPr>
        <w:t>منابع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تغذیه</w:t>
      </w:r>
      <w:r w:rsidRPr="006D6298">
        <w:rPr>
          <w:sz w:val="28"/>
          <w:szCs w:val="28"/>
        </w:rPr>
        <w:t>**</w:t>
      </w:r>
    </w:p>
    <w:p w14:paraId="71E29D44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باتری</w:t>
      </w:r>
      <w:r w:rsidRPr="006D6298">
        <w:rPr>
          <w:rFonts w:cs="Times New Roman"/>
          <w:sz w:val="28"/>
          <w:szCs w:val="28"/>
          <w:rtl/>
        </w:rPr>
        <w:t xml:space="preserve"> 9 </w:t>
      </w:r>
      <w:r w:rsidRPr="006D6298">
        <w:rPr>
          <w:rFonts w:cs="Times New Roman" w:hint="cs"/>
          <w:sz w:val="28"/>
          <w:szCs w:val="28"/>
          <w:rtl/>
        </w:rPr>
        <w:t>ولت</w:t>
      </w:r>
      <w:r w:rsidRPr="006D6298">
        <w:rPr>
          <w:sz w:val="28"/>
          <w:szCs w:val="28"/>
        </w:rPr>
        <w:t xml:space="preserve"> (×1)</w:t>
      </w:r>
    </w:p>
    <w:p w14:paraId="1DB83004" w14:textId="77777777" w:rsidR="006D6298" w:rsidRDefault="006D6298" w:rsidP="006D6298">
      <w:pPr>
        <w:bidi/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کابل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باتری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بشکه‌ای</w:t>
      </w:r>
      <w:r w:rsidRPr="006D6298">
        <w:rPr>
          <w:rFonts w:cs="Times New Roman"/>
          <w:sz w:val="28"/>
          <w:szCs w:val="28"/>
          <w:rtl/>
        </w:rPr>
        <w:t xml:space="preserve"> 9 </w:t>
      </w:r>
      <w:r w:rsidRPr="006D6298">
        <w:rPr>
          <w:rFonts w:cs="Times New Roman" w:hint="cs"/>
          <w:sz w:val="28"/>
          <w:szCs w:val="28"/>
          <w:rtl/>
        </w:rPr>
        <w:t>ولت</w:t>
      </w:r>
      <w:r>
        <w:t xml:space="preserve"> (×1)</w:t>
      </w:r>
    </w:p>
    <w:p w14:paraId="3E16DC19" w14:textId="77777777" w:rsidR="006D6298" w:rsidRDefault="006D6298" w:rsidP="006D6298">
      <w:pPr>
        <w:bidi/>
      </w:pPr>
    </w:p>
    <w:p w14:paraId="0E069256" w14:textId="77777777" w:rsidR="006D6298" w:rsidRDefault="006D6298" w:rsidP="006D6298">
      <w:pPr>
        <w:bidi/>
        <w:rPr>
          <w:rFonts w:cs="Times New Roman"/>
          <w:b/>
          <w:bCs/>
          <w:sz w:val="44"/>
          <w:szCs w:val="44"/>
          <w:u w:val="single"/>
          <w:rtl/>
        </w:rPr>
      </w:pPr>
      <w:r w:rsidRPr="006D6298">
        <w:rPr>
          <w:rFonts w:cs="Times New Roman" w:hint="cs"/>
          <w:b/>
          <w:bCs/>
          <w:sz w:val="44"/>
          <w:szCs w:val="44"/>
          <w:u w:val="single"/>
          <w:rtl/>
        </w:rPr>
        <w:t>نرم‌افزارها</w:t>
      </w:r>
      <w:r w:rsidRPr="006D6298">
        <w:rPr>
          <w:rFonts w:cs="Times New Roman"/>
          <w:b/>
          <w:bCs/>
          <w:sz w:val="44"/>
          <w:szCs w:val="44"/>
          <w:u w:val="single"/>
          <w:rtl/>
        </w:rPr>
        <w:t xml:space="preserve"> </w:t>
      </w:r>
      <w:r w:rsidRPr="006D6298">
        <w:rPr>
          <w:rFonts w:cs="Times New Roman" w:hint="cs"/>
          <w:b/>
          <w:bCs/>
          <w:sz w:val="44"/>
          <w:szCs w:val="44"/>
          <w:u w:val="single"/>
          <w:rtl/>
        </w:rPr>
        <w:t>و</w:t>
      </w:r>
      <w:r w:rsidRPr="006D6298">
        <w:rPr>
          <w:rFonts w:cs="Times New Roman"/>
          <w:b/>
          <w:bCs/>
          <w:sz w:val="44"/>
          <w:szCs w:val="44"/>
          <w:u w:val="single"/>
          <w:rtl/>
        </w:rPr>
        <w:t xml:space="preserve"> </w:t>
      </w:r>
      <w:r w:rsidRPr="006D6298">
        <w:rPr>
          <w:rFonts w:cs="Times New Roman" w:hint="cs"/>
          <w:b/>
          <w:bCs/>
          <w:sz w:val="44"/>
          <w:szCs w:val="44"/>
          <w:u w:val="single"/>
          <w:rtl/>
        </w:rPr>
        <w:t>خدمات</w:t>
      </w:r>
      <w:r w:rsidRPr="006D6298">
        <w:rPr>
          <w:rFonts w:cs="Times New Roman"/>
          <w:b/>
          <w:bCs/>
          <w:sz w:val="44"/>
          <w:szCs w:val="44"/>
          <w:u w:val="single"/>
          <w:rtl/>
        </w:rPr>
        <w:t xml:space="preserve"> </w:t>
      </w:r>
      <w:r w:rsidRPr="006D6298">
        <w:rPr>
          <w:rFonts w:cs="Times New Roman" w:hint="cs"/>
          <w:b/>
          <w:bCs/>
          <w:sz w:val="44"/>
          <w:szCs w:val="44"/>
          <w:u w:val="single"/>
          <w:rtl/>
        </w:rPr>
        <w:t>آنلاین</w:t>
      </w:r>
    </w:p>
    <w:p w14:paraId="5D756BF7" w14:textId="77777777" w:rsidR="006D6298" w:rsidRPr="006D6298" w:rsidRDefault="006D6298" w:rsidP="006D6298">
      <w:pPr>
        <w:bidi/>
        <w:rPr>
          <w:b/>
          <w:bCs/>
          <w:sz w:val="28"/>
          <w:szCs w:val="28"/>
          <w:u w:val="single"/>
        </w:rPr>
      </w:pPr>
    </w:p>
    <w:p w14:paraId="2D28AC42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>1. **</w:t>
      </w:r>
      <w:r w:rsidRPr="006D6298">
        <w:rPr>
          <w:rFonts w:cs="Times New Roman" w:hint="cs"/>
          <w:sz w:val="28"/>
          <w:szCs w:val="28"/>
          <w:rtl/>
        </w:rPr>
        <w:t>سرور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و</w:t>
      </w:r>
      <w:r w:rsidRPr="006D6298">
        <w:rPr>
          <w:rFonts w:cs="Times New Roman"/>
          <w:sz w:val="28"/>
          <w:szCs w:val="28"/>
          <w:rtl/>
        </w:rPr>
        <w:t xml:space="preserve"> </w:t>
      </w:r>
      <w:r w:rsidRPr="006D6298">
        <w:rPr>
          <w:rFonts w:cs="Times New Roman" w:hint="cs"/>
          <w:sz w:val="28"/>
          <w:szCs w:val="28"/>
          <w:rtl/>
        </w:rPr>
        <w:t>ویرایشگر</w:t>
      </w:r>
      <w:r w:rsidRPr="006D6298">
        <w:rPr>
          <w:sz w:val="28"/>
          <w:szCs w:val="28"/>
        </w:rPr>
        <w:t>**</w:t>
      </w:r>
    </w:p>
    <w:p w14:paraId="0C65309A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</w:t>
      </w:r>
      <w:r w:rsidRPr="006D6298">
        <w:rPr>
          <w:rFonts w:cs="Times New Roman" w:hint="cs"/>
          <w:sz w:val="28"/>
          <w:szCs w:val="28"/>
          <w:rtl/>
        </w:rPr>
        <w:t>سرور</w:t>
      </w:r>
      <w:r w:rsidRPr="006D6298">
        <w:rPr>
          <w:sz w:val="28"/>
          <w:szCs w:val="28"/>
        </w:rPr>
        <w:t xml:space="preserve"> HTTP Apache</w:t>
      </w:r>
    </w:p>
    <w:p w14:paraId="21064882" w14:textId="77777777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- Notepad++</w:t>
      </w:r>
    </w:p>
    <w:p w14:paraId="06EB1BBF" w14:textId="4D15127B" w:rsidR="006D6298" w:rsidRPr="006D6298" w:rsidRDefault="006D6298" w:rsidP="006D6298">
      <w:pPr>
        <w:bidi/>
        <w:rPr>
          <w:sz w:val="28"/>
          <w:szCs w:val="28"/>
        </w:rPr>
      </w:pPr>
      <w:r w:rsidRPr="006D6298">
        <w:rPr>
          <w:sz w:val="28"/>
          <w:szCs w:val="28"/>
        </w:rPr>
        <w:t xml:space="preserve">   </w:t>
      </w:r>
    </w:p>
    <w:p w14:paraId="7E275329" w14:textId="0663DD0A" w:rsidR="006D6298" w:rsidRDefault="006D6298">
      <w:pPr>
        <w:rPr>
          <w:b/>
          <w:bCs/>
          <w:sz w:val="52"/>
          <w:szCs w:val="52"/>
          <w:u w:val="single"/>
          <w:rtl/>
        </w:rPr>
      </w:pPr>
    </w:p>
    <w:tbl>
      <w:tblPr>
        <w:tblpPr w:leftFromText="180" w:rightFromText="180" w:vertAnchor="text" w:horzAnchor="margin" w:tblpY="88"/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6D6298" w14:paraId="7CC6658F" w14:textId="77777777" w:rsidTr="006D6298">
        <w:tc>
          <w:tcPr>
            <w:tcW w:w="1079" w:type="dxa"/>
          </w:tcPr>
          <w:p w14:paraId="5BB06485" w14:textId="77777777" w:rsidR="006D6298" w:rsidRPr="00E74B29" w:rsidRDefault="006D6298" w:rsidP="006D6298">
            <w:pPr>
              <w:pStyle w:val="Footer"/>
            </w:pPr>
          </w:p>
        </w:tc>
        <w:tc>
          <w:tcPr>
            <w:tcW w:w="5395" w:type="dxa"/>
          </w:tcPr>
          <w:p w14:paraId="190D2107" w14:textId="77777777" w:rsidR="006D6298" w:rsidRPr="00874FE7" w:rsidRDefault="006D6298" w:rsidP="006D6298">
            <w:pPr>
              <w:pStyle w:val="Footer"/>
            </w:pPr>
          </w:p>
        </w:tc>
        <w:tc>
          <w:tcPr>
            <w:tcW w:w="3237" w:type="dxa"/>
          </w:tcPr>
          <w:p w14:paraId="27B8D3CC" w14:textId="77777777" w:rsidR="006D6298" w:rsidRPr="00E74B29" w:rsidRDefault="00000000" w:rsidP="006D6298">
            <w:pPr>
              <w:pStyle w:val="Footer"/>
              <w:jc w:val="right"/>
            </w:pPr>
            <w:sdt>
              <w:sdtPr>
                <w:id w:val="1415672660"/>
                <w:placeholder>
                  <w:docPart w:val="3B5CD7DD5A07484F85845D86BA2F55CA"/>
                </w:placeholder>
                <w:temporary/>
                <w:showingPlcHdr/>
                <w15:appearance w15:val="hidden"/>
              </w:sdtPr>
              <w:sdtContent>
                <w:r w:rsidR="006D6298" w:rsidRPr="00E74B29">
                  <w:t xml:space="preserve">PAGE </w:t>
                </w:r>
                <w:r w:rsidR="006D6298">
                  <w:t>4</w:t>
                </w:r>
              </w:sdtContent>
            </w:sdt>
          </w:p>
        </w:tc>
        <w:tc>
          <w:tcPr>
            <w:tcW w:w="1079" w:type="dxa"/>
          </w:tcPr>
          <w:p w14:paraId="78A2132C" w14:textId="77777777" w:rsidR="006D6298" w:rsidRPr="00E74B29" w:rsidRDefault="006D6298" w:rsidP="006D6298">
            <w:pPr>
              <w:pStyle w:val="Footer"/>
            </w:pPr>
          </w:p>
        </w:tc>
      </w:tr>
    </w:tbl>
    <w:p w14:paraId="3E6FE34A" w14:textId="79DAD638" w:rsidR="006D6298" w:rsidRDefault="006D6298" w:rsidP="004F7054">
      <w:pPr>
        <w:bidi/>
        <w:rPr>
          <w:b/>
          <w:bCs/>
          <w:sz w:val="52"/>
          <w:szCs w:val="52"/>
          <w:u w:val="single"/>
          <w:rtl/>
        </w:rPr>
      </w:pPr>
    </w:p>
    <w:p w14:paraId="5148A960" w14:textId="2D09A5B8" w:rsidR="006D6298" w:rsidRPr="006D6298" w:rsidRDefault="006D6298" w:rsidP="00915A90">
      <w:pPr>
        <w:bidi/>
        <w:rPr>
          <w:b/>
          <w:bCs/>
          <w:sz w:val="52"/>
          <w:szCs w:val="52"/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15A90" w14:paraId="5778C0C5" w14:textId="77777777" w:rsidTr="00DF1D13">
        <w:tc>
          <w:tcPr>
            <w:tcW w:w="10790" w:type="dxa"/>
            <w:shd w:val="clear" w:color="auto" w:fill="EBF1F7" w:themeFill="accent5"/>
          </w:tcPr>
          <w:p w14:paraId="3DB5545A" w14:textId="77777777" w:rsidR="00915A90" w:rsidRDefault="00915A90" w:rsidP="006D6298">
            <w:pPr>
              <w:bidi/>
              <w:jc w:val="center"/>
              <w:rPr>
                <w:b/>
                <w:bCs/>
                <w:color w:val="151515" w:themeColor="background2" w:themeShade="1A"/>
                <w:sz w:val="36"/>
                <w:szCs w:val="36"/>
              </w:rPr>
            </w:pPr>
          </w:p>
          <w:p w14:paraId="581C2AFF" w14:textId="309795CA" w:rsidR="00915A90" w:rsidRDefault="00DF1D13" w:rsidP="00915A90">
            <w:pPr>
              <w:bidi/>
              <w:jc w:val="center"/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</w:pPr>
            <w:r w:rsidRPr="00DF1D13">
              <w:rPr>
                <w:rFonts w:hint="cs"/>
                <w:b/>
                <w:bCs/>
                <w:color w:val="151515" w:themeColor="background2" w:themeShade="1A"/>
                <w:sz w:val="52"/>
                <w:szCs w:val="52"/>
                <w:rtl/>
                <w:lang w:bidi="fa-IR"/>
              </w:rPr>
              <w:t>نتیجه</w:t>
            </w:r>
            <w:r>
              <w:rPr>
                <w:rFonts w:hint="cs"/>
                <w:b/>
                <w:bCs/>
                <w:color w:val="151515" w:themeColor="background2" w:themeShade="1A"/>
                <w:sz w:val="36"/>
                <w:szCs w:val="36"/>
                <w:rtl/>
                <w:lang w:bidi="fa-IR"/>
              </w:rPr>
              <w:t xml:space="preserve"> : 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  <w:t xml:space="preserve">پروژه </w:t>
            </w:r>
            <w:r w:rsidR="00915A90" w:rsidRPr="00915A90">
              <w:rPr>
                <w:rFonts w:hint="cs"/>
                <w:b/>
                <w:bCs/>
                <w:color w:val="151515" w:themeColor="background2" w:themeShade="1A"/>
                <w:sz w:val="36"/>
                <w:szCs w:val="36"/>
                <w:rtl/>
              </w:rPr>
              <w:t xml:space="preserve">آردینو کنترل 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</w:rPr>
              <w:t xml:space="preserve"> 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  <w:t xml:space="preserve">با استفاده از </w:t>
            </w:r>
            <w:r w:rsidR="00915A90" w:rsidRPr="00915A90">
              <w:rPr>
                <w:rFonts w:hint="cs"/>
                <w:b/>
                <w:bCs/>
                <w:color w:val="151515" w:themeColor="background2" w:themeShade="1A"/>
                <w:sz w:val="36"/>
                <w:szCs w:val="36"/>
                <w:rtl/>
              </w:rPr>
              <w:t>آردینو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</w:rPr>
              <w:t xml:space="preserve"> 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  <w:t xml:space="preserve">و شبکه اترنت، یک وبسایت حرفه‌ای برای کنترل آکواریوم و سیستم آبیاری خانگی را ایجاد می‌کند. این وبسایت به کاربر امکان می‌دهد که از راه دور اطلاعات خانه‌اش را دریافت کند و دستگاه‌ها را مانند فیلترها و پمپ‌ها از راه دور کنترل کند. با استفاده از تکنولوژی‌های </w:t>
            </w:r>
            <w:r w:rsidR="00915A90" w:rsidRPr="00915A90">
              <w:rPr>
                <w:b/>
                <w:bCs/>
                <w:color w:val="151515" w:themeColor="background2" w:themeShade="1A"/>
              </w:rPr>
              <w:t>HTML</w:t>
            </w:r>
            <w:r w:rsidR="00915A90" w:rsidRPr="00915A90">
              <w:rPr>
                <w:b/>
                <w:bCs/>
                <w:color w:val="151515" w:themeColor="background2" w:themeShade="1A"/>
                <w:rtl/>
              </w:rPr>
              <w:t xml:space="preserve">، </w:t>
            </w:r>
            <w:r w:rsidR="00915A90" w:rsidRPr="00915A90">
              <w:rPr>
                <w:b/>
                <w:bCs/>
                <w:color w:val="151515" w:themeColor="background2" w:themeShade="1A"/>
              </w:rPr>
              <w:t>CSS</w:t>
            </w:r>
            <w:r w:rsidR="00915A90" w:rsidRPr="00915A90">
              <w:rPr>
                <w:b/>
                <w:bCs/>
                <w:color w:val="151515" w:themeColor="background2" w:themeShade="1A"/>
                <w:rtl/>
              </w:rPr>
              <w:t xml:space="preserve">، </w:t>
            </w:r>
            <w:r w:rsidR="00915A90" w:rsidRPr="00915A90">
              <w:rPr>
                <w:b/>
                <w:bCs/>
                <w:color w:val="151515" w:themeColor="background2" w:themeShade="1A"/>
              </w:rPr>
              <w:t>JavaScript</w:t>
            </w:r>
            <w:r w:rsidR="00915A90" w:rsidRPr="00915A90">
              <w:rPr>
                <w:rFonts w:hint="cs"/>
                <w:b/>
                <w:bCs/>
                <w:color w:val="151515" w:themeColor="background2" w:themeShade="1A"/>
                <w:rtl/>
              </w:rPr>
              <w:t xml:space="preserve"> </w:t>
            </w:r>
            <w:r w:rsidR="00915A90" w:rsidRPr="00915A90">
              <w:rPr>
                <w:b/>
                <w:bCs/>
                <w:color w:val="151515" w:themeColor="background2" w:themeShade="1A"/>
              </w:rPr>
              <w:t xml:space="preserve"> 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  <w:t xml:space="preserve">و </w:t>
            </w:r>
            <w:r w:rsidR="00915A90" w:rsidRPr="00915A90">
              <w:rPr>
                <w:b/>
                <w:bCs/>
                <w:color w:val="151515" w:themeColor="background2" w:themeShade="1A"/>
              </w:rPr>
              <w:t>PHP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  <w:t xml:space="preserve">، این پروژه یک نمایشگر برای ارتباط با </w:t>
            </w:r>
            <w:r w:rsidR="00915A90" w:rsidRPr="00915A90">
              <w:rPr>
                <w:rFonts w:hint="cs"/>
                <w:b/>
                <w:bCs/>
                <w:color w:val="151515" w:themeColor="background2" w:themeShade="1A"/>
                <w:sz w:val="36"/>
                <w:szCs w:val="36"/>
                <w:rtl/>
              </w:rPr>
              <w:t>آردینو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</w:rPr>
              <w:t xml:space="preserve"> 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  <w:t xml:space="preserve">ارائه می‌دهد. تمامی داده‌ها از طریق </w:t>
            </w:r>
            <w:r w:rsidR="00915A90" w:rsidRPr="00915A90">
              <w:rPr>
                <w:b/>
                <w:bCs/>
                <w:color w:val="151515" w:themeColor="background2" w:themeShade="1A"/>
              </w:rPr>
              <w:t>LAN</w:t>
            </w:r>
            <w:r w:rsidR="00915A90" w:rsidRPr="00915A90">
              <w:rPr>
                <w:rFonts w:hint="cs"/>
                <w:b/>
                <w:bCs/>
                <w:color w:val="151515" w:themeColor="background2" w:themeShade="1A"/>
                <w:sz w:val="36"/>
                <w:szCs w:val="36"/>
                <w:rtl/>
              </w:rPr>
              <w:t xml:space="preserve"> 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</w:rPr>
              <w:t xml:space="preserve"> </w:t>
            </w:r>
            <w:r w:rsidR="00915A90" w:rsidRPr="00915A90"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  <w:t>ارسال و دریافت می‌شوند و از دستورات و داده‌های سنسورها برای کنترل دقیق تر و مدیریت بهینه خانه استفاده می‌کند</w:t>
            </w:r>
          </w:p>
          <w:p w14:paraId="7F195EF9" w14:textId="68AD242D" w:rsidR="00D25007" w:rsidRDefault="00D25007" w:rsidP="00D25007">
            <w:pPr>
              <w:bidi/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</w:pPr>
            <w:r>
              <w:rPr>
                <w:rFonts w:hint="cs"/>
                <w:b/>
                <w:bCs/>
                <w:color w:val="151515" w:themeColor="background2" w:themeShade="1A"/>
                <w:sz w:val="36"/>
                <w:szCs w:val="36"/>
                <w:rtl/>
              </w:rPr>
              <w:t xml:space="preserve">لینک پروژ: </w:t>
            </w:r>
          </w:p>
          <w:p w14:paraId="5D1EE965" w14:textId="56F70483" w:rsidR="00D25007" w:rsidRDefault="00000000" w:rsidP="00D25007">
            <w:pPr>
              <w:bidi/>
              <w:jc w:val="center"/>
              <w:rPr>
                <w:b/>
                <w:bCs/>
                <w:color w:val="151515" w:themeColor="background2" w:themeShade="1A"/>
                <w:sz w:val="18"/>
                <w:szCs w:val="18"/>
                <w:rtl/>
              </w:rPr>
            </w:pPr>
            <w:hyperlink r:id="rId17" w:history="1">
              <w:r w:rsidR="00D25007" w:rsidRPr="004C33A8">
                <w:rPr>
                  <w:rStyle w:val="Hyperlink"/>
                  <w:b/>
                  <w:bCs/>
                  <w:sz w:val="18"/>
                  <w:szCs w:val="18"/>
                </w:rPr>
                <w:t>https://www.hackster.io/kutluhan-aktar/how-to-create-a-website-communicating-arduino-by-using-php-ce5232</w:t>
              </w:r>
            </w:hyperlink>
          </w:p>
          <w:p w14:paraId="197186CD" w14:textId="6F6D4E4B" w:rsidR="00D25007" w:rsidRPr="00D25007" w:rsidRDefault="00D25007" w:rsidP="00D25007">
            <w:pPr>
              <w:bidi/>
              <w:jc w:val="center"/>
              <w:rPr>
                <w:b/>
                <w:bCs/>
                <w:color w:val="151515" w:themeColor="background2" w:themeShade="1A"/>
                <w:sz w:val="18"/>
                <w:szCs w:val="18"/>
              </w:rPr>
            </w:pPr>
          </w:p>
          <w:p w14:paraId="6F437F17" w14:textId="77777777" w:rsidR="00D25007" w:rsidRDefault="00D25007" w:rsidP="00D25007">
            <w:pPr>
              <w:bidi/>
              <w:rPr>
                <w:b/>
                <w:bCs/>
                <w:color w:val="151515" w:themeColor="background2" w:themeShade="1A"/>
                <w:sz w:val="36"/>
                <w:szCs w:val="36"/>
                <w:rtl/>
              </w:rPr>
            </w:pPr>
            <w:r>
              <w:rPr>
                <w:rFonts w:hint="cs"/>
                <w:b/>
                <w:bCs/>
                <w:color w:val="151515" w:themeColor="background2" w:themeShade="1A"/>
                <w:sz w:val="36"/>
                <w:szCs w:val="36"/>
                <w:rtl/>
              </w:rPr>
              <w:t>لینک کوپایلت :</w:t>
            </w:r>
          </w:p>
          <w:p w14:paraId="15FA24AE" w14:textId="01E63C0F" w:rsidR="00D25007" w:rsidRDefault="00000000" w:rsidP="00D25007">
            <w:pPr>
              <w:bidi/>
              <w:rPr>
                <w:rFonts w:cs="Times New Roman"/>
                <w:b/>
                <w:bCs/>
                <w:color w:val="151515" w:themeColor="background2" w:themeShade="1A"/>
                <w:sz w:val="18"/>
                <w:szCs w:val="18"/>
                <w:rtl/>
              </w:rPr>
            </w:pPr>
            <w:hyperlink r:id="rId18" w:history="1">
              <w:r w:rsidR="00D25007" w:rsidRPr="004C33A8">
                <w:rPr>
                  <w:rStyle w:val="Hyperlink"/>
                  <w:b/>
                  <w:bCs/>
                  <w:sz w:val="18"/>
                  <w:szCs w:val="18"/>
                </w:rPr>
                <w:t>https://copilot.microsoft.com</w:t>
              </w:r>
            </w:hyperlink>
          </w:p>
          <w:p w14:paraId="43C0FEB5" w14:textId="26B201C2" w:rsidR="00D25007" w:rsidRPr="00D25007" w:rsidRDefault="00D25007" w:rsidP="00D25007">
            <w:pPr>
              <w:bidi/>
              <w:rPr>
                <w:b/>
                <w:bCs/>
                <w:color w:val="151515" w:themeColor="background2" w:themeShade="1A"/>
                <w:sz w:val="18"/>
                <w:szCs w:val="18"/>
                <w:rtl/>
              </w:rPr>
            </w:pPr>
            <w:r w:rsidRPr="00D25007">
              <w:rPr>
                <w:rFonts w:hint="cs"/>
                <w:b/>
                <w:bCs/>
                <w:color w:val="151515" w:themeColor="background2" w:themeShade="1A"/>
                <w:sz w:val="18"/>
                <w:szCs w:val="18"/>
                <w:rtl/>
              </w:rPr>
              <w:t xml:space="preserve"> </w:t>
            </w:r>
          </w:p>
          <w:p w14:paraId="461EB38A" w14:textId="7D648036" w:rsidR="00D25007" w:rsidRDefault="00D25007" w:rsidP="00D25007">
            <w:pPr>
              <w:bidi/>
              <w:rPr>
                <w:b/>
                <w:bCs/>
                <w:color w:val="151515" w:themeColor="background2" w:themeShade="1A"/>
                <w:sz w:val="36"/>
                <w:szCs w:val="36"/>
              </w:rPr>
            </w:pPr>
            <w:r>
              <w:rPr>
                <w:rFonts w:hint="cs"/>
                <w:b/>
                <w:bCs/>
                <w:color w:val="151515" w:themeColor="background2" w:themeShade="1A"/>
                <w:sz w:val="36"/>
                <w:szCs w:val="36"/>
                <w:rtl/>
              </w:rPr>
              <w:t>لینک گیت هاب :</w:t>
            </w:r>
          </w:p>
          <w:p w14:paraId="401AF3B4" w14:textId="4650AB00" w:rsidR="00194DBD" w:rsidRPr="00194DBD" w:rsidRDefault="00194DBD" w:rsidP="00194DBD">
            <w:pPr>
              <w:bidi/>
              <w:rPr>
                <w:b/>
                <w:bCs/>
                <w:color w:val="151515" w:themeColor="background2" w:themeShade="1A"/>
              </w:rPr>
            </w:pPr>
            <w:hyperlink r:id="rId19" w:history="1">
              <w:r w:rsidRPr="00194DBD">
                <w:rPr>
                  <w:rStyle w:val="Hyperlink"/>
                  <w:b/>
                  <w:bCs/>
                </w:rPr>
                <w:t>https://github.com/amirazadi1380/robotic-project</w:t>
              </w:r>
            </w:hyperlink>
          </w:p>
          <w:p w14:paraId="2EEFBB37" w14:textId="77777777" w:rsidR="00194DBD" w:rsidRDefault="00194DBD" w:rsidP="00194DBD">
            <w:pPr>
              <w:bidi/>
              <w:rPr>
                <w:b/>
                <w:bCs/>
                <w:color w:val="151515" w:themeColor="background2" w:themeShade="1A"/>
                <w:sz w:val="36"/>
                <w:szCs w:val="36"/>
              </w:rPr>
            </w:pPr>
          </w:p>
          <w:p w14:paraId="3D8BD212" w14:textId="77777777" w:rsidR="00915A90" w:rsidRDefault="00915A90" w:rsidP="00915A90">
            <w:pPr>
              <w:bidi/>
              <w:jc w:val="center"/>
              <w:rPr>
                <w:b/>
                <w:bCs/>
                <w:sz w:val="52"/>
                <w:szCs w:val="52"/>
                <w:u w:val="single"/>
                <w:rtl/>
              </w:rPr>
            </w:pPr>
          </w:p>
          <w:p w14:paraId="2A13DFAD" w14:textId="71B1667A" w:rsidR="00D25007" w:rsidRDefault="00D25007" w:rsidP="00D25007">
            <w:pPr>
              <w:bidi/>
              <w:jc w:val="center"/>
              <w:rPr>
                <w:b/>
                <w:bCs/>
                <w:sz w:val="52"/>
                <w:szCs w:val="52"/>
                <w:u w:val="single"/>
                <w:rtl/>
              </w:rPr>
            </w:pPr>
          </w:p>
        </w:tc>
      </w:tr>
    </w:tbl>
    <w:p w14:paraId="100B3586" w14:textId="77777777" w:rsidR="006D6298" w:rsidRDefault="006D6298" w:rsidP="006D6298">
      <w:pPr>
        <w:bidi/>
        <w:jc w:val="center"/>
        <w:rPr>
          <w:b/>
          <w:bCs/>
          <w:sz w:val="52"/>
          <w:szCs w:val="52"/>
          <w:u w:val="single"/>
          <w:rtl/>
        </w:rPr>
      </w:pPr>
    </w:p>
    <w:p w14:paraId="5B592817" w14:textId="6B96B784" w:rsidR="006D6298" w:rsidRDefault="006D6298" w:rsidP="006D6298">
      <w:pPr>
        <w:bidi/>
        <w:jc w:val="center"/>
        <w:rPr>
          <w:b/>
          <w:bCs/>
          <w:sz w:val="52"/>
          <w:szCs w:val="52"/>
          <w:u w:val="single"/>
          <w:rtl/>
        </w:rPr>
      </w:pPr>
      <w:r w:rsidRPr="006D6298">
        <w:t xml:space="preserve"> </w:t>
      </w:r>
      <w:r>
        <w:rPr>
          <w:noProof/>
        </w:rPr>
        <w:drawing>
          <wp:inline distT="0" distB="0" distL="0" distR="0" wp14:anchorId="4865BA38" wp14:editId="4C5F9E26">
            <wp:extent cx="5274361" cy="3547984"/>
            <wp:effectExtent l="0" t="0" r="2540" b="0"/>
            <wp:docPr id="7116853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63" cy="355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D6298" w:rsidSect="00A61A31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830854" w14:textId="77777777" w:rsidR="00B25EB5" w:rsidRDefault="00B25EB5" w:rsidP="00E74B29">
      <w:r>
        <w:separator/>
      </w:r>
    </w:p>
  </w:endnote>
  <w:endnote w:type="continuationSeparator" w:id="0">
    <w:p w14:paraId="19423087" w14:textId="77777777" w:rsidR="00B25EB5" w:rsidRDefault="00B25EB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5594CE" w14:textId="77777777" w:rsidR="00B25EB5" w:rsidRDefault="00B25EB5" w:rsidP="00E74B29">
      <w:r>
        <w:separator/>
      </w:r>
    </w:p>
  </w:footnote>
  <w:footnote w:type="continuationSeparator" w:id="0">
    <w:p w14:paraId="00E5CE8D" w14:textId="77777777" w:rsidR="00B25EB5" w:rsidRDefault="00B25EB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E8721F"/>
    <w:multiLevelType w:val="multilevel"/>
    <w:tmpl w:val="C66CA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D81538"/>
    <w:multiLevelType w:val="multilevel"/>
    <w:tmpl w:val="5B449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DF7306"/>
    <w:multiLevelType w:val="multilevel"/>
    <w:tmpl w:val="014AA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E26766"/>
    <w:multiLevelType w:val="multilevel"/>
    <w:tmpl w:val="E7541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C05EC2"/>
    <w:multiLevelType w:val="multilevel"/>
    <w:tmpl w:val="1110E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35D02CF"/>
    <w:multiLevelType w:val="multilevel"/>
    <w:tmpl w:val="DFE63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2495468">
    <w:abstractNumId w:val="0"/>
  </w:num>
  <w:num w:numId="2" w16cid:durableId="2020498399">
    <w:abstractNumId w:val="6"/>
  </w:num>
  <w:num w:numId="3" w16cid:durableId="1292009313">
    <w:abstractNumId w:val="3"/>
  </w:num>
  <w:num w:numId="4" w16cid:durableId="115490450">
    <w:abstractNumId w:val="5"/>
  </w:num>
  <w:num w:numId="5" w16cid:durableId="1776054814">
    <w:abstractNumId w:val="2"/>
  </w:num>
  <w:num w:numId="6" w16cid:durableId="1854538482">
    <w:abstractNumId w:val="1"/>
  </w:num>
  <w:num w:numId="7" w16cid:durableId="102578597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B63"/>
    <w:rsid w:val="00086FA5"/>
    <w:rsid w:val="000D2B63"/>
    <w:rsid w:val="000E4641"/>
    <w:rsid w:val="00151F66"/>
    <w:rsid w:val="00177F8D"/>
    <w:rsid w:val="00185F4A"/>
    <w:rsid w:val="00194DBD"/>
    <w:rsid w:val="001E097E"/>
    <w:rsid w:val="001F4B42"/>
    <w:rsid w:val="00236047"/>
    <w:rsid w:val="002505B6"/>
    <w:rsid w:val="002D2200"/>
    <w:rsid w:val="003C5A15"/>
    <w:rsid w:val="003F238F"/>
    <w:rsid w:val="0040564B"/>
    <w:rsid w:val="0044776D"/>
    <w:rsid w:val="0048120C"/>
    <w:rsid w:val="004909D9"/>
    <w:rsid w:val="004C5781"/>
    <w:rsid w:val="004F7054"/>
    <w:rsid w:val="00521481"/>
    <w:rsid w:val="005B1C4E"/>
    <w:rsid w:val="005D73D0"/>
    <w:rsid w:val="005E598B"/>
    <w:rsid w:val="0060129E"/>
    <w:rsid w:val="006050EE"/>
    <w:rsid w:val="00641F1F"/>
    <w:rsid w:val="00665110"/>
    <w:rsid w:val="006709F1"/>
    <w:rsid w:val="0069636B"/>
    <w:rsid w:val="006C60E6"/>
    <w:rsid w:val="006D6298"/>
    <w:rsid w:val="007519A2"/>
    <w:rsid w:val="007E7573"/>
    <w:rsid w:val="00837914"/>
    <w:rsid w:val="00874FE7"/>
    <w:rsid w:val="008D2021"/>
    <w:rsid w:val="00915A90"/>
    <w:rsid w:val="00952F7D"/>
    <w:rsid w:val="009A38BA"/>
    <w:rsid w:val="009C7ED8"/>
    <w:rsid w:val="00A61A31"/>
    <w:rsid w:val="00B25EB5"/>
    <w:rsid w:val="00B43E11"/>
    <w:rsid w:val="00BB33C6"/>
    <w:rsid w:val="00BC1E80"/>
    <w:rsid w:val="00BE53A3"/>
    <w:rsid w:val="00C9419A"/>
    <w:rsid w:val="00CE2C6F"/>
    <w:rsid w:val="00D25007"/>
    <w:rsid w:val="00D43125"/>
    <w:rsid w:val="00D66A3A"/>
    <w:rsid w:val="00DF198B"/>
    <w:rsid w:val="00DF1D13"/>
    <w:rsid w:val="00E74B29"/>
    <w:rsid w:val="00EB7C2B"/>
    <w:rsid w:val="00F43D9E"/>
    <w:rsid w:val="00F7503D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D04E7D"/>
  <w15:chartTrackingRefBased/>
  <w15:docId w15:val="{DBD90782-3D11-4B53-9620-72D261D8B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D25007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NormalWeb">
    <w:name w:val="Normal (Web)"/>
    <w:basedOn w:val="Normal"/>
    <w:uiPriority w:val="99"/>
    <w:semiHidden/>
    <w:rsid w:val="003F238F"/>
    <w:rPr>
      <w:rFonts w:ascii="Times New Roman" w:hAnsi="Times New Roman" w:cs="Times New Roman"/>
    </w:rPr>
  </w:style>
  <w:style w:type="paragraph" w:styleId="NoSpacing">
    <w:name w:val="No Spacing"/>
    <w:link w:val="NoSpacingChar"/>
    <w:uiPriority w:val="1"/>
    <w:qFormat/>
    <w:rsid w:val="003F238F"/>
    <w:rPr>
      <w:rFonts w:eastAsiaTheme="minorEastAsia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3F238F"/>
    <w:rPr>
      <w:rFonts w:eastAsiaTheme="minorEastAsia"/>
      <w:sz w:val="22"/>
      <w:szCs w:val="22"/>
    </w:rPr>
  </w:style>
  <w:style w:type="character" w:styleId="Hyperlink">
    <w:name w:val="Hyperlink"/>
    <w:basedOn w:val="DefaultParagraphFont"/>
    <w:uiPriority w:val="99"/>
    <w:semiHidden/>
    <w:rsid w:val="00D2500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50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4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9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7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https://copilot.microsoft.com" TargetMode="Externa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jpeg"/><Relationship Id="rId17" Type="http://schemas.openxmlformats.org/officeDocument/2006/relationships/hyperlink" Target="https://www.hackster.io/kutluhan-aktar/how-to-create-a-website-communicating-arduino-by-using-php-ce5232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package" Target="embeddings/Microsoft_Word_Document.docx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hyperlink" Target="https://github.com/amirazadi1380/robotic-project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emf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59148D85ECA47C596944DC22BF945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FF1DF8-2FF3-49C7-94D2-4E26B5774F47}"/>
      </w:docPartPr>
      <w:docPartBody>
        <w:p w:rsidR="00AC0FEC" w:rsidRDefault="00000000">
          <w:pPr>
            <w:pStyle w:val="059148D85ECA47C596944DC22BF945C9"/>
          </w:pPr>
          <w:r w:rsidRPr="00DF198B">
            <w:t>—</w:t>
          </w:r>
        </w:p>
      </w:docPartBody>
    </w:docPart>
    <w:docPart>
      <w:docPartPr>
        <w:name w:val="8FF371D5FF244A72924D070AA9F0EC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8BE972-42BA-4560-97ED-B934A4115AF1}"/>
      </w:docPartPr>
      <w:docPartBody>
        <w:p w:rsidR="00AC0FEC" w:rsidRDefault="00000000">
          <w:pPr>
            <w:pStyle w:val="8FF371D5FF244A72924D070AA9F0EC50"/>
          </w:pPr>
          <w:r w:rsidRPr="00DF198B">
            <w:t>—</w:t>
          </w:r>
        </w:p>
      </w:docPartBody>
    </w:docPart>
    <w:docPart>
      <w:docPartPr>
        <w:name w:val="0C8B3CF56A8F4DBC88DC6A26CB62EF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3EED6B-D8A5-428A-9CC4-3455456D52EC}"/>
      </w:docPartPr>
      <w:docPartBody>
        <w:p w:rsidR="00AC0FEC" w:rsidRDefault="00000000">
          <w:pPr>
            <w:pStyle w:val="0C8B3CF56A8F4DBC88DC6A26CB62EFC4"/>
          </w:pPr>
          <w:r w:rsidRPr="00E74B29">
            <w:t xml:space="preserve">PAGE </w:t>
          </w:r>
          <w:r>
            <w:t>3</w:t>
          </w:r>
        </w:p>
      </w:docPartBody>
    </w:docPart>
    <w:docPart>
      <w:docPartPr>
        <w:name w:val="3B5CD7DD5A07484F85845D86BA2F55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85A632-9CE3-4804-99C3-D3312FE8FDC6}"/>
      </w:docPartPr>
      <w:docPartBody>
        <w:p w:rsidR="00AC0FEC" w:rsidRDefault="00E13FE8" w:rsidP="00E13FE8">
          <w:pPr>
            <w:pStyle w:val="3B5CD7DD5A07484F85845D86BA2F55CA"/>
          </w:pPr>
          <w:r w:rsidRPr="00E74B29">
            <w:t xml:space="preserve">PAGE </w:t>
          </w:r>
          <w:r>
            <w:t>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FE8"/>
    <w:rsid w:val="002505B6"/>
    <w:rsid w:val="002C0C36"/>
    <w:rsid w:val="004F69DC"/>
    <w:rsid w:val="0060129E"/>
    <w:rsid w:val="006050EE"/>
    <w:rsid w:val="00897E6B"/>
    <w:rsid w:val="00AB7103"/>
    <w:rsid w:val="00AC0FEC"/>
    <w:rsid w:val="00BB33C6"/>
    <w:rsid w:val="00C169BA"/>
    <w:rsid w:val="00E13FE8"/>
    <w:rsid w:val="00F75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9148D85ECA47C596944DC22BF945C9">
    <w:name w:val="059148D85ECA47C596944DC22BF945C9"/>
  </w:style>
  <w:style w:type="paragraph" w:customStyle="1" w:styleId="8FF371D5FF244A72924D070AA9F0EC50">
    <w:name w:val="8FF371D5FF244A72924D070AA9F0EC50"/>
  </w:style>
  <w:style w:type="paragraph" w:customStyle="1" w:styleId="0C8B3CF56A8F4DBC88DC6A26CB62EFC4">
    <w:name w:val="0C8B3CF56A8F4DBC88DC6A26CB62EFC4"/>
  </w:style>
  <w:style w:type="paragraph" w:customStyle="1" w:styleId="3B5CD7DD5A07484F85845D86BA2F55CA">
    <w:name w:val="3B5CD7DD5A07484F85845D86BA2F55CA"/>
    <w:rsid w:val="00E13FE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145</TotalTime>
  <Pages>1</Pages>
  <Words>1971</Words>
  <Characters>11235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amir azadi</cp:lastModifiedBy>
  <cp:revision>9</cp:revision>
  <dcterms:created xsi:type="dcterms:W3CDTF">2024-06-25T08:21:00Z</dcterms:created>
  <dcterms:modified xsi:type="dcterms:W3CDTF">2024-06-26T14:42:00Z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